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49" w:rsidRDefault="00A3233F" w:rsidP="00750651">
      <w:r>
        <w:t xml:space="preserve"> </w:t>
      </w:r>
    </w:p>
    <w:p w:rsidR="00F61749" w:rsidRDefault="00F61749" w:rsidP="000F5C12">
      <w:pPr>
        <w:pStyle w:val="Heading2"/>
        <w:jc w:val="center"/>
      </w:pPr>
      <w:bookmarkStart w:id="0" w:name="_Toc4088012"/>
      <w:r>
        <w:t>Heriot Watt University</w:t>
      </w:r>
      <w:bookmarkEnd w:id="0"/>
    </w:p>
    <w:p w:rsidR="00F61749" w:rsidRPr="00F61749" w:rsidRDefault="00F61749" w:rsidP="000F5C12">
      <w:pPr>
        <w:pStyle w:val="Title"/>
        <w:jc w:val="center"/>
      </w:pPr>
      <w:r w:rsidRPr="00F61749">
        <w:t>Advanced Software Engineering</w:t>
      </w:r>
    </w:p>
    <w:p w:rsidR="00216489" w:rsidRDefault="00216489" w:rsidP="000F5C12">
      <w:pPr>
        <w:pStyle w:val="Subtitle"/>
        <w:jc w:val="center"/>
      </w:pPr>
      <w:r w:rsidRPr="00F61749">
        <w:t>F21AS</w:t>
      </w:r>
    </w:p>
    <w:p w:rsidR="00F61749" w:rsidRDefault="00F61749" w:rsidP="000F5C12">
      <w:pPr>
        <w:jc w:val="center"/>
        <w:rPr>
          <w:b/>
          <w:color w:val="000000" w:themeColor="text1"/>
          <w:sz w:val="36"/>
        </w:rPr>
      </w:pPr>
    </w:p>
    <w:p w:rsidR="00F61749" w:rsidRDefault="00F61749" w:rsidP="000F5C12">
      <w:pPr>
        <w:pStyle w:val="Subtitle"/>
        <w:jc w:val="center"/>
      </w:pPr>
      <w:r>
        <w:t>Stage 2</w:t>
      </w:r>
    </w:p>
    <w:p w:rsidR="00F61749" w:rsidRDefault="00F61749" w:rsidP="000F5C12">
      <w:pPr>
        <w:pStyle w:val="Subtitle"/>
        <w:jc w:val="center"/>
      </w:pPr>
      <w:r>
        <w:t>Group Report</w:t>
      </w:r>
    </w:p>
    <w:p w:rsidR="00F61749" w:rsidRDefault="00F61749" w:rsidP="000F5C12">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F61749">
      <w:pPr>
        <w:jc w:val="center"/>
        <w:rPr>
          <w:b/>
          <w:color w:val="000000" w:themeColor="text1"/>
          <w:sz w:val="36"/>
        </w:rPr>
      </w:pPr>
    </w:p>
    <w:p w:rsidR="00F61749" w:rsidRDefault="00F61749" w:rsidP="00750651">
      <w:pPr>
        <w:jc w:val="center"/>
        <w:rPr>
          <w:b/>
          <w:color w:val="000000" w:themeColor="text1"/>
          <w:sz w:val="36"/>
        </w:rPr>
      </w:pPr>
    </w:p>
    <w:p w:rsidR="00F61749" w:rsidRDefault="00F61749" w:rsidP="00750651">
      <w:pPr>
        <w:jc w:val="center"/>
      </w:pPr>
      <w:proofErr w:type="spellStart"/>
      <w:r>
        <w:t>Jowita</w:t>
      </w:r>
      <w:proofErr w:type="spellEnd"/>
      <w:r>
        <w:t xml:space="preserve"> Knap </w:t>
      </w:r>
      <w:r>
        <w:tab/>
      </w:r>
      <w:r>
        <w:tab/>
        <w:t>H00301565</w:t>
      </w:r>
    </w:p>
    <w:p w:rsidR="00F61749" w:rsidRDefault="00F61749" w:rsidP="00750651">
      <w:pPr>
        <w:jc w:val="center"/>
      </w:pPr>
      <w:r>
        <w:t xml:space="preserve">Lorenzo James </w:t>
      </w:r>
      <w:r>
        <w:tab/>
      </w:r>
      <w:r>
        <w:tab/>
        <w:t>H00309663</w:t>
      </w:r>
    </w:p>
    <w:p w:rsidR="00F61749" w:rsidRDefault="00F61749" w:rsidP="00750651">
      <w:pPr>
        <w:jc w:val="center"/>
      </w:pPr>
      <w:proofErr w:type="spellStart"/>
      <w:r>
        <w:t>Lucía</w:t>
      </w:r>
      <w:proofErr w:type="spellEnd"/>
      <w:r>
        <w:t xml:space="preserve"> Parga </w:t>
      </w:r>
      <w:proofErr w:type="spellStart"/>
      <w:r>
        <w:t>Basanta</w:t>
      </w:r>
      <w:proofErr w:type="spellEnd"/>
      <w:r>
        <w:t xml:space="preserve"> </w:t>
      </w:r>
      <w:r>
        <w:tab/>
        <w:t>H00313273</w:t>
      </w:r>
    </w:p>
    <w:p w:rsidR="00F61749" w:rsidRDefault="00F61749" w:rsidP="00750651">
      <w:pPr>
        <w:jc w:val="center"/>
      </w:pPr>
      <w:r>
        <w:t xml:space="preserve">Sabrina Chiesurin </w:t>
      </w:r>
      <w:r>
        <w:tab/>
        <w:t>H00314757</w:t>
      </w:r>
    </w:p>
    <w:p w:rsidR="000F5C12" w:rsidRDefault="00F61749" w:rsidP="00750651">
      <w:pPr>
        <w:pStyle w:val="Heading1"/>
      </w:pPr>
      <w:r>
        <w:br w:type="page"/>
      </w:r>
      <w:r w:rsidR="00750651">
        <w:lastRenderedPageBreak/>
        <w:t xml:space="preserve"> </w:t>
      </w:r>
    </w:p>
    <w:sdt>
      <w:sdtPr>
        <w:rPr>
          <w:rFonts w:asciiTheme="minorHAnsi" w:eastAsiaTheme="minorEastAsia" w:hAnsiTheme="minorHAnsi" w:cstheme="minorBidi"/>
          <w:color w:val="auto"/>
          <w:sz w:val="22"/>
          <w:szCs w:val="22"/>
        </w:rPr>
        <w:id w:val="1148088904"/>
        <w:docPartObj>
          <w:docPartGallery w:val="Table of Contents"/>
          <w:docPartUnique/>
        </w:docPartObj>
      </w:sdtPr>
      <w:sdtEndPr>
        <w:rPr>
          <w:b/>
          <w:bCs/>
          <w:noProof/>
        </w:rPr>
      </w:sdtEndPr>
      <w:sdtContent>
        <w:p w:rsidR="00750651" w:rsidRDefault="00750651">
          <w:pPr>
            <w:pStyle w:val="TOCHeading"/>
          </w:pPr>
          <w:r>
            <w:t>Contents</w:t>
          </w:r>
        </w:p>
        <w:p w:rsidR="00BB4D3B" w:rsidRDefault="00750651">
          <w:pPr>
            <w:pStyle w:val="TOC2"/>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088012" w:history="1">
            <w:r w:rsidR="00BB4D3B" w:rsidRPr="00A062AD">
              <w:rPr>
                <w:rStyle w:val="Hyperlink"/>
                <w:noProof/>
              </w:rPr>
              <w:t>Heriot Watt University</w:t>
            </w:r>
            <w:r w:rsidR="00BB4D3B">
              <w:rPr>
                <w:noProof/>
                <w:webHidden/>
              </w:rPr>
              <w:tab/>
            </w:r>
            <w:r w:rsidR="00BB4D3B">
              <w:rPr>
                <w:noProof/>
                <w:webHidden/>
              </w:rPr>
              <w:fldChar w:fldCharType="begin"/>
            </w:r>
            <w:r w:rsidR="00BB4D3B">
              <w:rPr>
                <w:noProof/>
                <w:webHidden/>
              </w:rPr>
              <w:instrText xml:space="preserve"> PAGEREF _Toc4088012 \h </w:instrText>
            </w:r>
            <w:r w:rsidR="00BB4D3B">
              <w:rPr>
                <w:noProof/>
                <w:webHidden/>
              </w:rPr>
            </w:r>
            <w:r w:rsidR="00BB4D3B">
              <w:rPr>
                <w:noProof/>
                <w:webHidden/>
              </w:rPr>
              <w:fldChar w:fldCharType="separate"/>
            </w:r>
            <w:r w:rsidR="00BB4D3B">
              <w:rPr>
                <w:noProof/>
                <w:webHidden/>
              </w:rPr>
              <w:t>1</w:t>
            </w:r>
            <w:r w:rsidR="00BB4D3B">
              <w:rPr>
                <w:noProof/>
                <w:webHidden/>
              </w:rPr>
              <w:fldChar w:fldCharType="end"/>
            </w:r>
          </w:hyperlink>
        </w:p>
        <w:p w:rsidR="00BB4D3B" w:rsidRDefault="00BB4D3B">
          <w:pPr>
            <w:pStyle w:val="TOC1"/>
            <w:tabs>
              <w:tab w:val="right" w:leader="dot" w:pos="9016"/>
            </w:tabs>
            <w:rPr>
              <w:noProof/>
              <w:lang w:eastAsia="en-GB"/>
            </w:rPr>
          </w:pPr>
          <w:hyperlink w:anchor="_Toc4088013" w:history="1">
            <w:r w:rsidRPr="00A062AD">
              <w:rPr>
                <w:rStyle w:val="Hyperlink"/>
                <w:noProof/>
              </w:rPr>
              <w:t>Overview</w:t>
            </w:r>
            <w:r>
              <w:rPr>
                <w:noProof/>
                <w:webHidden/>
              </w:rPr>
              <w:tab/>
            </w:r>
            <w:r>
              <w:rPr>
                <w:noProof/>
                <w:webHidden/>
              </w:rPr>
              <w:fldChar w:fldCharType="begin"/>
            </w:r>
            <w:r>
              <w:rPr>
                <w:noProof/>
                <w:webHidden/>
              </w:rPr>
              <w:instrText xml:space="preserve"> PAGEREF _Toc4088013 \h </w:instrText>
            </w:r>
            <w:r>
              <w:rPr>
                <w:noProof/>
                <w:webHidden/>
              </w:rPr>
            </w:r>
            <w:r>
              <w:rPr>
                <w:noProof/>
                <w:webHidden/>
              </w:rPr>
              <w:fldChar w:fldCharType="separate"/>
            </w:r>
            <w:r>
              <w:rPr>
                <w:noProof/>
                <w:webHidden/>
              </w:rPr>
              <w:t>3</w:t>
            </w:r>
            <w:r>
              <w:rPr>
                <w:noProof/>
                <w:webHidden/>
              </w:rPr>
              <w:fldChar w:fldCharType="end"/>
            </w:r>
          </w:hyperlink>
        </w:p>
        <w:p w:rsidR="00BB4D3B" w:rsidRDefault="00BB4D3B">
          <w:pPr>
            <w:pStyle w:val="TOC2"/>
            <w:tabs>
              <w:tab w:val="right" w:leader="dot" w:pos="9016"/>
            </w:tabs>
            <w:rPr>
              <w:noProof/>
              <w:lang w:eastAsia="en-GB"/>
            </w:rPr>
          </w:pPr>
          <w:hyperlink w:anchor="_Toc4088014" w:history="1">
            <w:r w:rsidRPr="00A062AD">
              <w:rPr>
                <w:rStyle w:val="Hyperlink"/>
                <w:noProof/>
              </w:rPr>
              <w:t>Core functions</w:t>
            </w:r>
            <w:r>
              <w:rPr>
                <w:noProof/>
                <w:webHidden/>
              </w:rPr>
              <w:tab/>
            </w:r>
            <w:r>
              <w:rPr>
                <w:noProof/>
                <w:webHidden/>
              </w:rPr>
              <w:fldChar w:fldCharType="begin"/>
            </w:r>
            <w:r>
              <w:rPr>
                <w:noProof/>
                <w:webHidden/>
              </w:rPr>
              <w:instrText xml:space="preserve"> PAGEREF _Toc4088014 \h </w:instrText>
            </w:r>
            <w:r>
              <w:rPr>
                <w:noProof/>
                <w:webHidden/>
              </w:rPr>
            </w:r>
            <w:r>
              <w:rPr>
                <w:noProof/>
                <w:webHidden/>
              </w:rPr>
              <w:fldChar w:fldCharType="separate"/>
            </w:r>
            <w:r>
              <w:rPr>
                <w:noProof/>
                <w:webHidden/>
              </w:rPr>
              <w:t>3</w:t>
            </w:r>
            <w:r>
              <w:rPr>
                <w:noProof/>
                <w:webHidden/>
              </w:rPr>
              <w:fldChar w:fldCharType="end"/>
            </w:r>
          </w:hyperlink>
        </w:p>
        <w:p w:rsidR="00BB4D3B" w:rsidRDefault="00BB4D3B">
          <w:pPr>
            <w:pStyle w:val="TOC2"/>
            <w:tabs>
              <w:tab w:val="right" w:leader="dot" w:pos="9016"/>
            </w:tabs>
            <w:rPr>
              <w:noProof/>
              <w:lang w:eastAsia="en-GB"/>
            </w:rPr>
          </w:pPr>
          <w:hyperlink w:anchor="_Toc4088015" w:history="1">
            <w:r w:rsidRPr="00A062AD">
              <w:rPr>
                <w:rStyle w:val="Hyperlink"/>
                <w:noProof/>
              </w:rPr>
              <w:t>Limitations and Bugs</w:t>
            </w:r>
            <w:r>
              <w:rPr>
                <w:noProof/>
                <w:webHidden/>
              </w:rPr>
              <w:tab/>
            </w:r>
            <w:r>
              <w:rPr>
                <w:noProof/>
                <w:webHidden/>
              </w:rPr>
              <w:fldChar w:fldCharType="begin"/>
            </w:r>
            <w:r>
              <w:rPr>
                <w:noProof/>
                <w:webHidden/>
              </w:rPr>
              <w:instrText xml:space="preserve"> PAGEREF _Toc4088015 \h </w:instrText>
            </w:r>
            <w:r>
              <w:rPr>
                <w:noProof/>
                <w:webHidden/>
              </w:rPr>
            </w:r>
            <w:r>
              <w:rPr>
                <w:noProof/>
                <w:webHidden/>
              </w:rPr>
              <w:fldChar w:fldCharType="separate"/>
            </w:r>
            <w:r>
              <w:rPr>
                <w:noProof/>
                <w:webHidden/>
              </w:rPr>
              <w:t>3</w:t>
            </w:r>
            <w:r>
              <w:rPr>
                <w:noProof/>
                <w:webHidden/>
              </w:rPr>
              <w:fldChar w:fldCharType="end"/>
            </w:r>
          </w:hyperlink>
        </w:p>
        <w:p w:rsidR="00BB4D3B" w:rsidRDefault="00BB4D3B">
          <w:pPr>
            <w:pStyle w:val="TOC2"/>
            <w:tabs>
              <w:tab w:val="right" w:leader="dot" w:pos="9016"/>
            </w:tabs>
            <w:rPr>
              <w:noProof/>
              <w:lang w:eastAsia="en-GB"/>
            </w:rPr>
          </w:pPr>
          <w:hyperlink w:anchor="_Toc4088016" w:history="1">
            <w:r w:rsidRPr="00A062AD">
              <w:rPr>
                <w:rStyle w:val="Hyperlink"/>
                <w:noProof/>
              </w:rPr>
              <w:t>Extended functions</w:t>
            </w:r>
            <w:r>
              <w:rPr>
                <w:noProof/>
                <w:webHidden/>
              </w:rPr>
              <w:tab/>
            </w:r>
            <w:r>
              <w:rPr>
                <w:noProof/>
                <w:webHidden/>
              </w:rPr>
              <w:fldChar w:fldCharType="begin"/>
            </w:r>
            <w:r>
              <w:rPr>
                <w:noProof/>
                <w:webHidden/>
              </w:rPr>
              <w:instrText xml:space="preserve"> PAGEREF _Toc4088016 \h </w:instrText>
            </w:r>
            <w:r>
              <w:rPr>
                <w:noProof/>
                <w:webHidden/>
              </w:rPr>
            </w:r>
            <w:r>
              <w:rPr>
                <w:noProof/>
                <w:webHidden/>
              </w:rPr>
              <w:fldChar w:fldCharType="separate"/>
            </w:r>
            <w:r>
              <w:rPr>
                <w:noProof/>
                <w:webHidden/>
              </w:rPr>
              <w:t>3</w:t>
            </w:r>
            <w:r>
              <w:rPr>
                <w:noProof/>
                <w:webHidden/>
              </w:rPr>
              <w:fldChar w:fldCharType="end"/>
            </w:r>
          </w:hyperlink>
        </w:p>
        <w:p w:rsidR="00BB4D3B" w:rsidRDefault="00BB4D3B">
          <w:pPr>
            <w:pStyle w:val="TOC1"/>
            <w:tabs>
              <w:tab w:val="right" w:leader="dot" w:pos="9016"/>
            </w:tabs>
            <w:rPr>
              <w:noProof/>
              <w:lang w:eastAsia="en-GB"/>
            </w:rPr>
          </w:pPr>
          <w:hyperlink w:anchor="_Toc4088017" w:history="1">
            <w:r w:rsidRPr="00A062AD">
              <w:rPr>
                <w:rStyle w:val="Hyperlink"/>
                <w:noProof/>
              </w:rPr>
              <w:t>UML Class Diagram</w:t>
            </w:r>
            <w:r>
              <w:rPr>
                <w:noProof/>
                <w:webHidden/>
              </w:rPr>
              <w:tab/>
            </w:r>
            <w:r>
              <w:rPr>
                <w:noProof/>
                <w:webHidden/>
              </w:rPr>
              <w:fldChar w:fldCharType="begin"/>
            </w:r>
            <w:r>
              <w:rPr>
                <w:noProof/>
                <w:webHidden/>
              </w:rPr>
              <w:instrText xml:space="preserve"> PAGEREF _Toc4088017 \h </w:instrText>
            </w:r>
            <w:r>
              <w:rPr>
                <w:noProof/>
                <w:webHidden/>
              </w:rPr>
            </w:r>
            <w:r>
              <w:rPr>
                <w:noProof/>
                <w:webHidden/>
              </w:rPr>
              <w:fldChar w:fldCharType="separate"/>
            </w:r>
            <w:r>
              <w:rPr>
                <w:noProof/>
                <w:webHidden/>
              </w:rPr>
              <w:t>4</w:t>
            </w:r>
            <w:r>
              <w:rPr>
                <w:noProof/>
                <w:webHidden/>
              </w:rPr>
              <w:fldChar w:fldCharType="end"/>
            </w:r>
          </w:hyperlink>
        </w:p>
        <w:p w:rsidR="00BB4D3B" w:rsidRDefault="00BB4D3B">
          <w:pPr>
            <w:pStyle w:val="TOC1"/>
            <w:tabs>
              <w:tab w:val="right" w:leader="dot" w:pos="9016"/>
            </w:tabs>
            <w:rPr>
              <w:noProof/>
              <w:lang w:eastAsia="en-GB"/>
            </w:rPr>
          </w:pPr>
          <w:hyperlink w:anchor="_Toc4088018" w:history="1">
            <w:r w:rsidRPr="00A062AD">
              <w:rPr>
                <w:rStyle w:val="Hyperlink"/>
                <w:noProof/>
              </w:rPr>
              <w:t>Communication and Development using Agile Processes</w:t>
            </w:r>
            <w:r>
              <w:rPr>
                <w:noProof/>
                <w:webHidden/>
              </w:rPr>
              <w:tab/>
            </w:r>
            <w:r>
              <w:rPr>
                <w:noProof/>
                <w:webHidden/>
              </w:rPr>
              <w:fldChar w:fldCharType="begin"/>
            </w:r>
            <w:r>
              <w:rPr>
                <w:noProof/>
                <w:webHidden/>
              </w:rPr>
              <w:instrText xml:space="preserve"> PAGEREF _Toc4088018 \h </w:instrText>
            </w:r>
            <w:r>
              <w:rPr>
                <w:noProof/>
                <w:webHidden/>
              </w:rPr>
            </w:r>
            <w:r>
              <w:rPr>
                <w:noProof/>
                <w:webHidden/>
              </w:rPr>
              <w:fldChar w:fldCharType="separate"/>
            </w:r>
            <w:r>
              <w:rPr>
                <w:noProof/>
                <w:webHidden/>
              </w:rPr>
              <w:t>5</w:t>
            </w:r>
            <w:r>
              <w:rPr>
                <w:noProof/>
                <w:webHidden/>
              </w:rPr>
              <w:fldChar w:fldCharType="end"/>
            </w:r>
          </w:hyperlink>
        </w:p>
        <w:p w:rsidR="00BB4D3B" w:rsidRDefault="00BB4D3B">
          <w:pPr>
            <w:pStyle w:val="TOC2"/>
            <w:tabs>
              <w:tab w:val="right" w:leader="dot" w:pos="9016"/>
            </w:tabs>
            <w:rPr>
              <w:noProof/>
              <w:lang w:eastAsia="en-GB"/>
            </w:rPr>
          </w:pPr>
          <w:hyperlink w:anchor="_Toc4088019" w:history="1">
            <w:r w:rsidRPr="00A062AD">
              <w:rPr>
                <w:rStyle w:val="Hyperlink"/>
                <w:noProof/>
              </w:rPr>
              <w:t>Scrum</w:t>
            </w:r>
            <w:r>
              <w:rPr>
                <w:noProof/>
                <w:webHidden/>
              </w:rPr>
              <w:tab/>
            </w:r>
            <w:r>
              <w:rPr>
                <w:noProof/>
                <w:webHidden/>
              </w:rPr>
              <w:fldChar w:fldCharType="begin"/>
            </w:r>
            <w:r>
              <w:rPr>
                <w:noProof/>
                <w:webHidden/>
              </w:rPr>
              <w:instrText xml:space="preserve"> PAGEREF _Toc4088019 \h </w:instrText>
            </w:r>
            <w:r>
              <w:rPr>
                <w:noProof/>
                <w:webHidden/>
              </w:rPr>
            </w:r>
            <w:r>
              <w:rPr>
                <w:noProof/>
                <w:webHidden/>
              </w:rPr>
              <w:fldChar w:fldCharType="separate"/>
            </w:r>
            <w:r>
              <w:rPr>
                <w:noProof/>
                <w:webHidden/>
              </w:rPr>
              <w:t>5</w:t>
            </w:r>
            <w:r>
              <w:rPr>
                <w:noProof/>
                <w:webHidden/>
              </w:rPr>
              <w:fldChar w:fldCharType="end"/>
            </w:r>
          </w:hyperlink>
        </w:p>
        <w:p w:rsidR="00BB4D3B" w:rsidRDefault="00BB4D3B">
          <w:pPr>
            <w:pStyle w:val="TOC2"/>
            <w:tabs>
              <w:tab w:val="right" w:leader="dot" w:pos="9016"/>
            </w:tabs>
            <w:rPr>
              <w:noProof/>
              <w:lang w:eastAsia="en-GB"/>
            </w:rPr>
          </w:pPr>
          <w:hyperlink w:anchor="_Toc4088020" w:history="1">
            <w:r w:rsidRPr="00A062AD">
              <w:rPr>
                <w:rStyle w:val="Hyperlink"/>
                <w:noProof/>
              </w:rPr>
              <w:t>GitHub</w:t>
            </w:r>
            <w:r>
              <w:rPr>
                <w:noProof/>
                <w:webHidden/>
              </w:rPr>
              <w:tab/>
            </w:r>
            <w:r>
              <w:rPr>
                <w:noProof/>
                <w:webHidden/>
              </w:rPr>
              <w:fldChar w:fldCharType="begin"/>
            </w:r>
            <w:r>
              <w:rPr>
                <w:noProof/>
                <w:webHidden/>
              </w:rPr>
              <w:instrText xml:space="preserve"> PAGEREF _Toc4088020 \h </w:instrText>
            </w:r>
            <w:r>
              <w:rPr>
                <w:noProof/>
                <w:webHidden/>
              </w:rPr>
            </w:r>
            <w:r>
              <w:rPr>
                <w:noProof/>
                <w:webHidden/>
              </w:rPr>
              <w:fldChar w:fldCharType="separate"/>
            </w:r>
            <w:r>
              <w:rPr>
                <w:noProof/>
                <w:webHidden/>
              </w:rPr>
              <w:t>5</w:t>
            </w:r>
            <w:r>
              <w:rPr>
                <w:noProof/>
                <w:webHidden/>
              </w:rPr>
              <w:fldChar w:fldCharType="end"/>
            </w:r>
          </w:hyperlink>
        </w:p>
        <w:p w:rsidR="00BB4D3B" w:rsidRDefault="00BB4D3B">
          <w:pPr>
            <w:pStyle w:val="TOC1"/>
            <w:tabs>
              <w:tab w:val="right" w:leader="dot" w:pos="9016"/>
            </w:tabs>
            <w:rPr>
              <w:noProof/>
              <w:lang w:eastAsia="en-GB"/>
            </w:rPr>
          </w:pPr>
          <w:hyperlink w:anchor="_Toc4088021" w:history="1">
            <w:r w:rsidRPr="00A062AD">
              <w:rPr>
                <w:rStyle w:val="Hyperlink"/>
                <w:noProof/>
              </w:rPr>
              <w:t>Threads</w:t>
            </w:r>
            <w:r>
              <w:rPr>
                <w:noProof/>
                <w:webHidden/>
              </w:rPr>
              <w:tab/>
            </w:r>
            <w:r>
              <w:rPr>
                <w:noProof/>
                <w:webHidden/>
              </w:rPr>
              <w:fldChar w:fldCharType="begin"/>
            </w:r>
            <w:r>
              <w:rPr>
                <w:noProof/>
                <w:webHidden/>
              </w:rPr>
              <w:instrText xml:space="preserve"> PAGEREF _Toc4088021 \h </w:instrText>
            </w:r>
            <w:r>
              <w:rPr>
                <w:noProof/>
                <w:webHidden/>
              </w:rPr>
            </w:r>
            <w:r>
              <w:rPr>
                <w:noProof/>
                <w:webHidden/>
              </w:rPr>
              <w:fldChar w:fldCharType="separate"/>
            </w:r>
            <w:r>
              <w:rPr>
                <w:noProof/>
                <w:webHidden/>
              </w:rPr>
              <w:t>6</w:t>
            </w:r>
            <w:r>
              <w:rPr>
                <w:noProof/>
                <w:webHidden/>
              </w:rPr>
              <w:fldChar w:fldCharType="end"/>
            </w:r>
          </w:hyperlink>
        </w:p>
        <w:p w:rsidR="00BB4D3B" w:rsidRDefault="00BB4D3B">
          <w:pPr>
            <w:pStyle w:val="TOC2"/>
            <w:tabs>
              <w:tab w:val="right" w:leader="dot" w:pos="9016"/>
            </w:tabs>
            <w:rPr>
              <w:noProof/>
              <w:lang w:eastAsia="en-GB"/>
            </w:rPr>
          </w:pPr>
          <w:hyperlink w:anchor="_Toc4088022" w:history="1">
            <w:r w:rsidRPr="00A062AD">
              <w:rPr>
                <w:rStyle w:val="Hyperlink"/>
                <w:noProof/>
              </w:rPr>
              <w:t>Threads</w:t>
            </w:r>
            <w:r>
              <w:rPr>
                <w:noProof/>
                <w:webHidden/>
              </w:rPr>
              <w:tab/>
            </w:r>
            <w:r>
              <w:rPr>
                <w:noProof/>
                <w:webHidden/>
              </w:rPr>
              <w:fldChar w:fldCharType="begin"/>
            </w:r>
            <w:r>
              <w:rPr>
                <w:noProof/>
                <w:webHidden/>
              </w:rPr>
              <w:instrText xml:space="preserve"> PAGEREF _Toc4088022 \h </w:instrText>
            </w:r>
            <w:r>
              <w:rPr>
                <w:noProof/>
                <w:webHidden/>
              </w:rPr>
            </w:r>
            <w:r>
              <w:rPr>
                <w:noProof/>
                <w:webHidden/>
              </w:rPr>
              <w:fldChar w:fldCharType="separate"/>
            </w:r>
            <w:r>
              <w:rPr>
                <w:noProof/>
                <w:webHidden/>
              </w:rPr>
              <w:t>6</w:t>
            </w:r>
            <w:r>
              <w:rPr>
                <w:noProof/>
                <w:webHidden/>
              </w:rPr>
              <w:fldChar w:fldCharType="end"/>
            </w:r>
          </w:hyperlink>
        </w:p>
        <w:p w:rsidR="00BB4D3B" w:rsidRDefault="00BB4D3B">
          <w:pPr>
            <w:pStyle w:val="TOC3"/>
            <w:tabs>
              <w:tab w:val="right" w:leader="dot" w:pos="9016"/>
            </w:tabs>
            <w:rPr>
              <w:noProof/>
              <w:lang w:eastAsia="en-GB"/>
            </w:rPr>
          </w:pPr>
          <w:hyperlink w:anchor="_Toc4088023" w:history="1">
            <w:r w:rsidRPr="00A062AD">
              <w:rPr>
                <w:rStyle w:val="Hyperlink"/>
                <w:noProof/>
              </w:rPr>
              <w:t>Application threads safe</w:t>
            </w:r>
            <w:r>
              <w:rPr>
                <w:noProof/>
                <w:webHidden/>
              </w:rPr>
              <w:tab/>
            </w:r>
            <w:r>
              <w:rPr>
                <w:noProof/>
                <w:webHidden/>
              </w:rPr>
              <w:fldChar w:fldCharType="begin"/>
            </w:r>
            <w:r>
              <w:rPr>
                <w:noProof/>
                <w:webHidden/>
              </w:rPr>
              <w:instrText xml:space="preserve"> PAGEREF _Toc4088023 \h </w:instrText>
            </w:r>
            <w:r>
              <w:rPr>
                <w:noProof/>
                <w:webHidden/>
              </w:rPr>
            </w:r>
            <w:r>
              <w:rPr>
                <w:noProof/>
                <w:webHidden/>
              </w:rPr>
              <w:fldChar w:fldCharType="separate"/>
            </w:r>
            <w:r>
              <w:rPr>
                <w:noProof/>
                <w:webHidden/>
              </w:rPr>
              <w:t>7</w:t>
            </w:r>
            <w:r>
              <w:rPr>
                <w:noProof/>
                <w:webHidden/>
              </w:rPr>
              <w:fldChar w:fldCharType="end"/>
            </w:r>
          </w:hyperlink>
        </w:p>
        <w:p w:rsidR="00BB4D3B" w:rsidRDefault="00BB4D3B">
          <w:pPr>
            <w:pStyle w:val="TOC1"/>
            <w:tabs>
              <w:tab w:val="right" w:leader="dot" w:pos="9016"/>
            </w:tabs>
            <w:rPr>
              <w:noProof/>
              <w:lang w:eastAsia="en-GB"/>
            </w:rPr>
          </w:pPr>
          <w:hyperlink w:anchor="_Toc4088024" w:history="1">
            <w:r w:rsidRPr="00A062AD">
              <w:rPr>
                <w:rStyle w:val="Hyperlink"/>
                <w:noProof/>
              </w:rPr>
              <w:t>Design Patterns</w:t>
            </w:r>
            <w:r>
              <w:rPr>
                <w:noProof/>
                <w:webHidden/>
              </w:rPr>
              <w:tab/>
            </w:r>
            <w:r>
              <w:rPr>
                <w:noProof/>
                <w:webHidden/>
              </w:rPr>
              <w:fldChar w:fldCharType="begin"/>
            </w:r>
            <w:r>
              <w:rPr>
                <w:noProof/>
                <w:webHidden/>
              </w:rPr>
              <w:instrText xml:space="preserve"> PAGEREF _Toc4088024 \h </w:instrText>
            </w:r>
            <w:r>
              <w:rPr>
                <w:noProof/>
                <w:webHidden/>
              </w:rPr>
            </w:r>
            <w:r>
              <w:rPr>
                <w:noProof/>
                <w:webHidden/>
              </w:rPr>
              <w:fldChar w:fldCharType="separate"/>
            </w:r>
            <w:r>
              <w:rPr>
                <w:noProof/>
                <w:webHidden/>
              </w:rPr>
              <w:t>8</w:t>
            </w:r>
            <w:r>
              <w:rPr>
                <w:noProof/>
                <w:webHidden/>
              </w:rPr>
              <w:fldChar w:fldCharType="end"/>
            </w:r>
          </w:hyperlink>
        </w:p>
        <w:p w:rsidR="00BB4D3B" w:rsidRDefault="00BB4D3B">
          <w:pPr>
            <w:pStyle w:val="TOC2"/>
            <w:tabs>
              <w:tab w:val="right" w:leader="dot" w:pos="9016"/>
            </w:tabs>
            <w:rPr>
              <w:noProof/>
              <w:lang w:eastAsia="en-GB"/>
            </w:rPr>
          </w:pPr>
          <w:hyperlink w:anchor="_Toc4088025" w:history="1">
            <w:r w:rsidRPr="00A062AD">
              <w:rPr>
                <w:rStyle w:val="Hyperlink"/>
                <w:noProof/>
              </w:rPr>
              <w:t>Singleton Pattern</w:t>
            </w:r>
            <w:r>
              <w:rPr>
                <w:noProof/>
                <w:webHidden/>
              </w:rPr>
              <w:tab/>
            </w:r>
            <w:r>
              <w:rPr>
                <w:noProof/>
                <w:webHidden/>
              </w:rPr>
              <w:fldChar w:fldCharType="begin"/>
            </w:r>
            <w:r>
              <w:rPr>
                <w:noProof/>
                <w:webHidden/>
              </w:rPr>
              <w:instrText xml:space="preserve"> PAGEREF _Toc4088025 \h </w:instrText>
            </w:r>
            <w:r>
              <w:rPr>
                <w:noProof/>
                <w:webHidden/>
              </w:rPr>
            </w:r>
            <w:r>
              <w:rPr>
                <w:noProof/>
                <w:webHidden/>
              </w:rPr>
              <w:fldChar w:fldCharType="separate"/>
            </w:r>
            <w:r>
              <w:rPr>
                <w:noProof/>
                <w:webHidden/>
              </w:rPr>
              <w:t>8</w:t>
            </w:r>
            <w:r>
              <w:rPr>
                <w:noProof/>
                <w:webHidden/>
              </w:rPr>
              <w:fldChar w:fldCharType="end"/>
            </w:r>
          </w:hyperlink>
        </w:p>
        <w:p w:rsidR="00BB4D3B" w:rsidRDefault="00BB4D3B">
          <w:pPr>
            <w:pStyle w:val="TOC2"/>
            <w:tabs>
              <w:tab w:val="right" w:leader="dot" w:pos="9016"/>
            </w:tabs>
            <w:rPr>
              <w:noProof/>
              <w:lang w:eastAsia="en-GB"/>
            </w:rPr>
          </w:pPr>
          <w:hyperlink w:anchor="_Toc4088026" w:history="1">
            <w:r w:rsidRPr="00A062AD">
              <w:rPr>
                <w:rStyle w:val="Hyperlink"/>
                <w:noProof/>
              </w:rPr>
              <w:t>MVC Pattern</w:t>
            </w:r>
            <w:r>
              <w:rPr>
                <w:noProof/>
                <w:webHidden/>
              </w:rPr>
              <w:tab/>
            </w:r>
            <w:r>
              <w:rPr>
                <w:noProof/>
                <w:webHidden/>
              </w:rPr>
              <w:fldChar w:fldCharType="begin"/>
            </w:r>
            <w:r>
              <w:rPr>
                <w:noProof/>
                <w:webHidden/>
              </w:rPr>
              <w:instrText xml:space="preserve"> PAGEREF _Toc4088026 \h </w:instrText>
            </w:r>
            <w:r>
              <w:rPr>
                <w:noProof/>
                <w:webHidden/>
              </w:rPr>
            </w:r>
            <w:r>
              <w:rPr>
                <w:noProof/>
                <w:webHidden/>
              </w:rPr>
              <w:fldChar w:fldCharType="separate"/>
            </w:r>
            <w:r>
              <w:rPr>
                <w:noProof/>
                <w:webHidden/>
              </w:rPr>
              <w:t>8</w:t>
            </w:r>
            <w:r>
              <w:rPr>
                <w:noProof/>
                <w:webHidden/>
              </w:rPr>
              <w:fldChar w:fldCharType="end"/>
            </w:r>
          </w:hyperlink>
        </w:p>
        <w:p w:rsidR="00BB4D3B" w:rsidRDefault="00BB4D3B">
          <w:pPr>
            <w:pStyle w:val="TOC3"/>
            <w:tabs>
              <w:tab w:val="right" w:leader="dot" w:pos="9016"/>
            </w:tabs>
            <w:rPr>
              <w:noProof/>
              <w:lang w:eastAsia="en-GB"/>
            </w:rPr>
          </w:pPr>
          <w:hyperlink w:anchor="_Toc4088027" w:history="1">
            <w:r w:rsidRPr="00A062AD">
              <w:rPr>
                <w:rStyle w:val="Hyperlink"/>
                <w:noProof/>
              </w:rPr>
              <w:t>Observer Pattern</w:t>
            </w:r>
            <w:r>
              <w:rPr>
                <w:noProof/>
                <w:webHidden/>
              </w:rPr>
              <w:tab/>
            </w:r>
            <w:r>
              <w:rPr>
                <w:noProof/>
                <w:webHidden/>
              </w:rPr>
              <w:fldChar w:fldCharType="begin"/>
            </w:r>
            <w:r>
              <w:rPr>
                <w:noProof/>
                <w:webHidden/>
              </w:rPr>
              <w:instrText xml:space="preserve"> PAGEREF _Toc4088027 \h </w:instrText>
            </w:r>
            <w:r>
              <w:rPr>
                <w:noProof/>
                <w:webHidden/>
              </w:rPr>
            </w:r>
            <w:r>
              <w:rPr>
                <w:noProof/>
                <w:webHidden/>
              </w:rPr>
              <w:fldChar w:fldCharType="separate"/>
            </w:r>
            <w:r>
              <w:rPr>
                <w:noProof/>
                <w:webHidden/>
              </w:rPr>
              <w:t>8</w:t>
            </w:r>
            <w:r>
              <w:rPr>
                <w:noProof/>
                <w:webHidden/>
              </w:rPr>
              <w:fldChar w:fldCharType="end"/>
            </w:r>
          </w:hyperlink>
        </w:p>
        <w:p w:rsidR="00BB4D3B" w:rsidRDefault="00BB4D3B">
          <w:pPr>
            <w:pStyle w:val="TOC1"/>
            <w:tabs>
              <w:tab w:val="right" w:leader="dot" w:pos="9016"/>
            </w:tabs>
            <w:rPr>
              <w:noProof/>
              <w:lang w:eastAsia="en-GB"/>
            </w:rPr>
          </w:pPr>
          <w:hyperlink w:anchor="_Toc4088028" w:history="1">
            <w:r w:rsidRPr="00A062AD">
              <w:rPr>
                <w:rStyle w:val="Hyperlink"/>
                <w:noProof/>
              </w:rPr>
              <w:t>Stage 1 and stage 2</w:t>
            </w:r>
            <w:r>
              <w:rPr>
                <w:noProof/>
                <w:webHidden/>
              </w:rPr>
              <w:tab/>
            </w:r>
            <w:r>
              <w:rPr>
                <w:noProof/>
                <w:webHidden/>
              </w:rPr>
              <w:fldChar w:fldCharType="begin"/>
            </w:r>
            <w:r>
              <w:rPr>
                <w:noProof/>
                <w:webHidden/>
              </w:rPr>
              <w:instrText xml:space="preserve"> PAGEREF _Toc4088028 \h </w:instrText>
            </w:r>
            <w:r>
              <w:rPr>
                <w:noProof/>
                <w:webHidden/>
              </w:rPr>
            </w:r>
            <w:r>
              <w:rPr>
                <w:noProof/>
                <w:webHidden/>
              </w:rPr>
              <w:fldChar w:fldCharType="separate"/>
            </w:r>
            <w:r>
              <w:rPr>
                <w:noProof/>
                <w:webHidden/>
              </w:rPr>
              <w:t>9</w:t>
            </w:r>
            <w:r>
              <w:rPr>
                <w:noProof/>
                <w:webHidden/>
              </w:rPr>
              <w:fldChar w:fldCharType="end"/>
            </w:r>
          </w:hyperlink>
        </w:p>
        <w:p w:rsidR="00BB4D3B" w:rsidRDefault="00BB4D3B">
          <w:pPr>
            <w:pStyle w:val="TOC2"/>
            <w:tabs>
              <w:tab w:val="right" w:leader="dot" w:pos="9016"/>
            </w:tabs>
            <w:rPr>
              <w:noProof/>
              <w:lang w:eastAsia="en-GB"/>
            </w:rPr>
          </w:pPr>
          <w:hyperlink w:anchor="_Toc4088029" w:history="1">
            <w:r w:rsidRPr="00A062AD">
              <w:rPr>
                <w:rStyle w:val="Hyperlink"/>
                <w:noProof/>
              </w:rPr>
              <w:t>A comparison</w:t>
            </w:r>
            <w:r>
              <w:rPr>
                <w:noProof/>
                <w:webHidden/>
              </w:rPr>
              <w:tab/>
            </w:r>
            <w:r>
              <w:rPr>
                <w:noProof/>
                <w:webHidden/>
              </w:rPr>
              <w:fldChar w:fldCharType="begin"/>
            </w:r>
            <w:r>
              <w:rPr>
                <w:noProof/>
                <w:webHidden/>
              </w:rPr>
              <w:instrText xml:space="preserve"> PAGEREF _Toc4088029 \h </w:instrText>
            </w:r>
            <w:r>
              <w:rPr>
                <w:noProof/>
                <w:webHidden/>
              </w:rPr>
            </w:r>
            <w:r>
              <w:rPr>
                <w:noProof/>
                <w:webHidden/>
              </w:rPr>
              <w:fldChar w:fldCharType="separate"/>
            </w:r>
            <w:r>
              <w:rPr>
                <w:noProof/>
                <w:webHidden/>
              </w:rPr>
              <w:t>9</w:t>
            </w:r>
            <w:r>
              <w:rPr>
                <w:noProof/>
                <w:webHidden/>
              </w:rPr>
              <w:fldChar w:fldCharType="end"/>
            </w:r>
          </w:hyperlink>
        </w:p>
        <w:p w:rsidR="00750651" w:rsidRDefault="00750651">
          <w:r>
            <w:rPr>
              <w:b/>
              <w:bCs/>
              <w:noProof/>
            </w:rPr>
            <w:fldChar w:fldCharType="end"/>
          </w:r>
        </w:p>
      </w:sdtContent>
    </w:sdt>
    <w:p w:rsidR="000F5C12" w:rsidRPr="000F5C12" w:rsidRDefault="000F5C12" w:rsidP="000F5C12"/>
    <w:p w:rsidR="00F61749" w:rsidRDefault="00F61749" w:rsidP="00F61749"/>
    <w:p w:rsidR="00F61749" w:rsidRDefault="00F61749" w:rsidP="00F61749"/>
    <w:p w:rsidR="00E05AA6" w:rsidRDefault="00E05AA6">
      <w:r>
        <w:br w:type="page"/>
      </w:r>
    </w:p>
    <w:p w:rsidR="003E31CC" w:rsidRPr="00A16AF0" w:rsidRDefault="00E05AA6" w:rsidP="00FE7DB6">
      <w:pPr>
        <w:pStyle w:val="Heading1"/>
        <w:jc w:val="both"/>
      </w:pPr>
      <w:bookmarkStart w:id="1" w:name="_Toc4088013"/>
      <w:r w:rsidRPr="00A16AF0">
        <w:lastRenderedPageBreak/>
        <w:t>Overview</w:t>
      </w:r>
      <w:bookmarkEnd w:id="1"/>
      <w:r w:rsidRPr="00A16AF0">
        <w:t xml:space="preserve"> </w:t>
      </w:r>
    </w:p>
    <w:p w:rsidR="00E05AA6" w:rsidRDefault="00E05AA6" w:rsidP="00FE7DB6">
      <w:pPr>
        <w:jc w:val="both"/>
      </w:pPr>
    </w:p>
    <w:p w:rsidR="003E31CC" w:rsidRDefault="00E05AA6" w:rsidP="00FE7DB6">
      <w:pPr>
        <w:jc w:val="both"/>
      </w:pPr>
      <w:r>
        <w:t xml:space="preserve">In this second stage, the application is extended to simulate </w:t>
      </w:r>
      <w:r w:rsidRPr="00E05AA6">
        <w:t>customers queuing at the counter and having their orders processed by coffee shop staff</w:t>
      </w:r>
      <w:r>
        <w:t xml:space="preserve">. We use threads and three design </w:t>
      </w:r>
      <w:r w:rsidR="003E31CC">
        <w:t>patterns that</w:t>
      </w:r>
      <w:r>
        <w:t xml:space="preserve"> help us to develop </w:t>
      </w:r>
      <w:r w:rsidR="003E31CC">
        <w:t>the application. We use Singleton pattern to implement our log class, Observer and MVC patterns in our GUI.</w:t>
      </w:r>
      <w:r w:rsidR="000F5C12">
        <w:t xml:space="preserve"> We use Scrum as agile framework. </w:t>
      </w:r>
      <w:r w:rsidR="003E31CC" w:rsidRPr="003E31CC">
        <w:t>The application</w:t>
      </w:r>
      <w:r w:rsidR="003E31CC">
        <w:t xml:space="preserve"> fully meets the specification.</w:t>
      </w:r>
    </w:p>
    <w:p w:rsidR="00150E22" w:rsidRDefault="00150E22" w:rsidP="00FE7DB6">
      <w:pPr>
        <w:jc w:val="both"/>
      </w:pPr>
    </w:p>
    <w:p w:rsidR="003E31CC" w:rsidRDefault="003E31CC" w:rsidP="00FE7DB6">
      <w:pPr>
        <w:pStyle w:val="Heading2"/>
        <w:jc w:val="both"/>
      </w:pPr>
      <w:bookmarkStart w:id="2" w:name="_Toc4088014"/>
      <w:r w:rsidRPr="003E31CC">
        <w:t>Core functions</w:t>
      </w:r>
      <w:bookmarkEnd w:id="2"/>
      <w:r w:rsidRPr="003E31CC">
        <w:t xml:space="preserve"> </w:t>
      </w:r>
    </w:p>
    <w:p w:rsidR="003E31CC" w:rsidRPr="00150E22" w:rsidRDefault="00150E22" w:rsidP="00FE7DB6">
      <w:pPr>
        <w:pStyle w:val="ListParagraph"/>
        <w:numPr>
          <w:ilvl w:val="0"/>
          <w:numId w:val="3"/>
        </w:numPr>
        <w:jc w:val="both"/>
        <w:rPr>
          <w:b/>
        </w:rPr>
      </w:pPr>
      <w:r w:rsidRPr="00150E22">
        <w:t>T</w:t>
      </w:r>
      <w:r>
        <w:t>he simulation</w:t>
      </w:r>
      <w:r w:rsidRPr="00150E22">
        <w:t xml:space="preserve"> consist of multiple serving staff and a single queue of customers that are waiting to be served.</w:t>
      </w:r>
      <w:r>
        <w:t xml:space="preserve"> </w:t>
      </w:r>
      <w:r w:rsidRPr="00150E22">
        <w:t xml:space="preserve">When </w:t>
      </w:r>
      <w:r>
        <w:t>new costumers</w:t>
      </w:r>
      <w:r w:rsidRPr="00150E22">
        <w:t xml:space="preserve"> arrive at the coffee shop, they join the back of the queue. When they reach the front of the queue, they will be processed by the next available m</w:t>
      </w:r>
      <w:r w:rsidR="00A3233F">
        <w:t>ember of serving staff;</w:t>
      </w:r>
    </w:p>
    <w:p w:rsidR="00150E22" w:rsidRPr="00150E22" w:rsidRDefault="00150E22" w:rsidP="00FE7DB6">
      <w:pPr>
        <w:pStyle w:val="ListParagraph"/>
        <w:numPr>
          <w:ilvl w:val="0"/>
          <w:numId w:val="3"/>
        </w:numPr>
        <w:jc w:val="both"/>
        <w:rPr>
          <w:b/>
        </w:rPr>
      </w:pPr>
      <w:r w:rsidRPr="00150E22">
        <w:t xml:space="preserve">When it starts up, the application read in details of existing orders. These orders are </w:t>
      </w:r>
      <w:r w:rsidR="00A3233F">
        <w:t>gradually added to a queue;</w:t>
      </w:r>
      <w:r w:rsidRPr="00150E22">
        <w:t xml:space="preserve"> </w:t>
      </w:r>
    </w:p>
    <w:p w:rsidR="00150E22" w:rsidRPr="00150E22" w:rsidRDefault="00150E22" w:rsidP="00FE7DB6">
      <w:pPr>
        <w:pStyle w:val="ListParagraph"/>
        <w:numPr>
          <w:ilvl w:val="0"/>
          <w:numId w:val="3"/>
        </w:numPr>
        <w:jc w:val="both"/>
        <w:rPr>
          <w:b/>
        </w:rPr>
      </w:pPr>
      <w:r w:rsidRPr="00150E22">
        <w:t>When a member of serving staff becomes free, they will begin to process the order at the front of the queue. Once the order has been processed, they move on</w:t>
      </w:r>
      <w:r w:rsidR="00A3233F">
        <w:t xml:space="preserve"> to the next order in the queue;</w:t>
      </w:r>
    </w:p>
    <w:p w:rsidR="00A16AF0" w:rsidRPr="00A16AF0" w:rsidRDefault="00150E22" w:rsidP="00FE7DB6">
      <w:pPr>
        <w:pStyle w:val="ListParagraph"/>
        <w:numPr>
          <w:ilvl w:val="0"/>
          <w:numId w:val="3"/>
        </w:numPr>
        <w:jc w:val="both"/>
        <w:rPr>
          <w:b/>
        </w:rPr>
      </w:pPr>
      <w:r>
        <w:t>Once the queue is empty, the coffee shop closes</w:t>
      </w:r>
      <w:r w:rsidR="00A16AF0">
        <w:t xml:space="preserve">, a report is </w:t>
      </w:r>
      <w:r w:rsidR="00A3233F">
        <w:t>generated and the program exits;</w:t>
      </w:r>
    </w:p>
    <w:p w:rsidR="00150E22" w:rsidRPr="00A16AF0" w:rsidRDefault="00A16AF0" w:rsidP="00FE7DB6">
      <w:pPr>
        <w:pStyle w:val="ListParagraph"/>
        <w:numPr>
          <w:ilvl w:val="0"/>
          <w:numId w:val="3"/>
        </w:numPr>
        <w:jc w:val="both"/>
        <w:rPr>
          <w:b/>
        </w:rPr>
      </w:pPr>
      <w:r>
        <w:t>In the GUI is it possible to see the customers and their orders waiting in the queue, and details of what each member of serving staff is currently doing throughout the simulation. The timing is slow enough to watch the displays changing</w:t>
      </w:r>
      <w:r w:rsidR="00A3233F">
        <w:t>;</w:t>
      </w:r>
    </w:p>
    <w:p w:rsidR="00A16AF0" w:rsidRPr="00150E22" w:rsidRDefault="00A16AF0" w:rsidP="00FE7DB6">
      <w:pPr>
        <w:pStyle w:val="ListParagraph"/>
        <w:numPr>
          <w:ilvl w:val="0"/>
          <w:numId w:val="3"/>
        </w:numPr>
        <w:jc w:val="both"/>
        <w:rPr>
          <w:b/>
        </w:rPr>
      </w:pPr>
      <w:r>
        <w:t>There is a log in which are kept records of the events as they happen. The log is written to a file when the application exits.</w:t>
      </w:r>
    </w:p>
    <w:p w:rsidR="00150E22" w:rsidRDefault="00A16AF0" w:rsidP="00FE7DB6">
      <w:pPr>
        <w:pStyle w:val="Heading2"/>
        <w:jc w:val="both"/>
      </w:pPr>
      <w:bookmarkStart w:id="3" w:name="_Toc4088015"/>
      <w:r>
        <w:t>Limitations and Bugs</w:t>
      </w:r>
      <w:bookmarkEnd w:id="3"/>
    </w:p>
    <w:p w:rsidR="0030260A" w:rsidRDefault="0030260A" w:rsidP="00FE7DB6">
      <w:pPr>
        <w:pStyle w:val="ListParagraph"/>
        <w:numPr>
          <w:ilvl w:val="0"/>
          <w:numId w:val="5"/>
        </w:numPr>
        <w:jc w:val="both"/>
      </w:pPr>
      <w:r>
        <w:t>The user can add an un</w:t>
      </w:r>
      <w:r w:rsidR="007D256F">
        <w:t>limited number of Staff members.</w:t>
      </w:r>
    </w:p>
    <w:p w:rsidR="007D256F" w:rsidRDefault="007D256F" w:rsidP="00FE7DB6">
      <w:pPr>
        <w:pStyle w:val="ListParagraph"/>
        <w:numPr>
          <w:ilvl w:val="0"/>
          <w:numId w:val="5"/>
        </w:numPr>
        <w:jc w:val="both"/>
      </w:pPr>
      <w:r>
        <w:t>The program scales off screen when too many staff members are added.</w:t>
      </w:r>
    </w:p>
    <w:p w:rsidR="007D256F" w:rsidRPr="0030260A" w:rsidRDefault="007D256F" w:rsidP="00FE7DB6">
      <w:pPr>
        <w:pStyle w:val="ListParagraph"/>
        <w:numPr>
          <w:ilvl w:val="0"/>
          <w:numId w:val="5"/>
        </w:numPr>
        <w:jc w:val="both"/>
      </w:pPr>
    </w:p>
    <w:p w:rsidR="003E31CC" w:rsidRDefault="003E31CC" w:rsidP="00FE7DB6">
      <w:pPr>
        <w:pStyle w:val="Heading2"/>
        <w:jc w:val="both"/>
      </w:pPr>
      <w:bookmarkStart w:id="4" w:name="_Toc4088016"/>
      <w:r w:rsidRPr="00A16AF0">
        <w:t>Extended functions</w:t>
      </w:r>
      <w:bookmarkEnd w:id="4"/>
      <w:r w:rsidRPr="00A16AF0">
        <w:t xml:space="preserve"> </w:t>
      </w:r>
    </w:p>
    <w:p w:rsidR="00A16AF0" w:rsidRPr="00A3233F" w:rsidRDefault="007D256F" w:rsidP="00FE7DB6">
      <w:pPr>
        <w:pStyle w:val="ListParagraph"/>
        <w:numPr>
          <w:ilvl w:val="0"/>
          <w:numId w:val="3"/>
        </w:numPr>
        <w:jc w:val="both"/>
        <w:rPr>
          <w:b/>
        </w:rPr>
      </w:pPr>
      <w:r>
        <w:t xml:space="preserve">Allow the user to press </w:t>
      </w:r>
      <w:r w:rsidR="00A3233F">
        <w:t>button</w:t>
      </w:r>
      <w:r>
        <w:t>s</w:t>
      </w:r>
      <w:r w:rsidR="00A3233F">
        <w:t xml:space="preserve"> to alter the speed of simulation using runtime controls;</w:t>
      </w:r>
    </w:p>
    <w:p w:rsidR="00A3233F" w:rsidRPr="00991D3F" w:rsidRDefault="00A3233F" w:rsidP="00FE7DB6">
      <w:pPr>
        <w:pStyle w:val="ListParagraph"/>
        <w:numPr>
          <w:ilvl w:val="0"/>
          <w:numId w:val="3"/>
        </w:numPr>
        <w:jc w:val="both"/>
        <w:rPr>
          <w:b/>
        </w:rPr>
      </w:pPr>
      <w:r>
        <w:t>Allow custo</w:t>
      </w:r>
      <w:r w:rsidR="007D256F">
        <w:t>mers to order online in advance, we used our stage one GUI to simulate this. The Customers that ordered online have the priority over the regular customers in the queue.</w:t>
      </w:r>
    </w:p>
    <w:p w:rsidR="00991D3F" w:rsidRPr="00A16AF0" w:rsidRDefault="007D256F" w:rsidP="00FE7DB6">
      <w:pPr>
        <w:pStyle w:val="ListParagraph"/>
        <w:numPr>
          <w:ilvl w:val="0"/>
          <w:numId w:val="3"/>
        </w:numPr>
        <w:jc w:val="both"/>
        <w:rPr>
          <w:b/>
        </w:rPr>
      </w:pPr>
      <w:r>
        <w:t>Allow users to add and remove staff members by clicking buttons.</w:t>
      </w:r>
    </w:p>
    <w:p w:rsidR="000F5C12" w:rsidRDefault="000F5C12" w:rsidP="00FE7DB6">
      <w:pPr>
        <w:jc w:val="both"/>
      </w:pPr>
    </w:p>
    <w:p w:rsidR="000F5C12" w:rsidRDefault="000F5C12" w:rsidP="00FE7DB6">
      <w:pPr>
        <w:jc w:val="both"/>
      </w:pPr>
      <w:r>
        <w:t>In this report are shown</w:t>
      </w:r>
      <w:r w:rsidRPr="000F5C12">
        <w:t xml:space="preserve"> the details of the implementation and the methodologies used to</w:t>
      </w:r>
      <w:r>
        <w:t xml:space="preserve"> develop and</w:t>
      </w:r>
      <w:r w:rsidRPr="000F5C12">
        <w:t xml:space="preserve"> complete the work.</w:t>
      </w:r>
    </w:p>
    <w:p w:rsidR="000F5C12" w:rsidRDefault="000F5C12" w:rsidP="00FE7DB6">
      <w:pPr>
        <w:jc w:val="both"/>
      </w:pPr>
      <w:r>
        <w:br w:type="page"/>
      </w:r>
    </w:p>
    <w:p w:rsidR="000F5C12" w:rsidRDefault="000F5C12" w:rsidP="000F5C12">
      <w:pPr>
        <w:pStyle w:val="Heading1"/>
      </w:pPr>
      <w:bookmarkStart w:id="5" w:name="_Toc4088017"/>
      <w:r>
        <w:lastRenderedPageBreak/>
        <w:t>UML Class Diagram</w:t>
      </w:r>
      <w:bookmarkEnd w:id="5"/>
      <w:r w:rsidR="00D549B5">
        <w:t xml:space="preserve"> </w:t>
      </w:r>
    </w:p>
    <w:p w:rsidR="00E05AA6" w:rsidRDefault="00E05AA6" w:rsidP="000F5C12">
      <w:pPr>
        <w:rPr>
          <w:color w:val="C00000"/>
        </w:rPr>
      </w:pPr>
    </w:p>
    <w:p w:rsidR="00DE6EFC" w:rsidRDefault="000F5C12" w:rsidP="00DE6EFC">
      <w:pPr>
        <w:pStyle w:val="Heading1"/>
      </w:pPr>
      <w:r>
        <w:rPr>
          <w:color w:val="C00000"/>
        </w:rPr>
        <w:br w:type="page"/>
      </w:r>
      <w:bookmarkStart w:id="6" w:name="_Toc4088018"/>
      <w:r w:rsidR="006D22B0">
        <w:lastRenderedPageBreak/>
        <w:t xml:space="preserve">Communication and Development </w:t>
      </w:r>
      <w:r w:rsidR="00DE6EFC">
        <w:t>using Agile P</w:t>
      </w:r>
      <w:r w:rsidR="006D22B0">
        <w:t>rocesses</w:t>
      </w:r>
      <w:bookmarkEnd w:id="6"/>
    </w:p>
    <w:p w:rsidR="00DE5B5D" w:rsidRPr="00DE5B5D" w:rsidRDefault="00DE5B5D" w:rsidP="00DE5B5D"/>
    <w:p w:rsidR="00DE6EFC" w:rsidRDefault="00A901F7" w:rsidP="00A901F7">
      <w:pPr>
        <w:pStyle w:val="Heading2"/>
      </w:pPr>
      <w:bookmarkStart w:id="7" w:name="_Toc4088019"/>
      <w:r>
        <w:t>Scrum</w:t>
      </w:r>
      <w:bookmarkEnd w:id="7"/>
    </w:p>
    <w:p w:rsidR="00DE6EFC" w:rsidRDefault="00DE6EFC" w:rsidP="00DE5B5D">
      <w:pPr>
        <w:jc w:val="both"/>
      </w:pPr>
      <w:r w:rsidRPr="00DE6EFC">
        <w:t xml:space="preserve">In this second </w:t>
      </w:r>
      <w:r>
        <w:t>stage</w:t>
      </w:r>
      <w:r w:rsidR="00DE5B5D">
        <w:t xml:space="preserve"> of the work</w:t>
      </w:r>
      <w:r w:rsidR="00A901F7">
        <w:t xml:space="preserve"> we use</w:t>
      </w:r>
      <w:r w:rsidR="00DE5B5D">
        <w:t xml:space="preserve"> Scrum, </w:t>
      </w:r>
      <w:r w:rsidR="00A901F7">
        <w:t xml:space="preserve">a </w:t>
      </w:r>
      <w:r w:rsidR="00C94ADA">
        <w:t>methodology</w:t>
      </w:r>
      <w:r w:rsidR="00A901F7">
        <w:t xml:space="preserve"> for effective team collaboration that help us to coordinate and split the works among the team members. </w:t>
      </w:r>
    </w:p>
    <w:p w:rsidR="00BB4D3B" w:rsidRDefault="00BB4D3B" w:rsidP="00DE5B5D">
      <w:pPr>
        <w:jc w:val="both"/>
      </w:pPr>
    </w:p>
    <w:p w:rsidR="00BB4D3B" w:rsidRDefault="00BB4D3B" w:rsidP="00DE5B5D">
      <w:pPr>
        <w:jc w:val="both"/>
      </w:pPr>
      <w:r>
        <w:t>Stand-ups and sprints</w:t>
      </w:r>
    </w:p>
    <w:p w:rsidR="00DE5B5D" w:rsidRDefault="00DE5B5D" w:rsidP="00DE5B5D">
      <w:pPr>
        <w:jc w:val="both"/>
      </w:pPr>
      <w:r>
        <w:t>We had three weeks and we divided this</w:t>
      </w:r>
      <w:r w:rsidR="00C71759">
        <w:t xml:space="preserve"> time available into three S</w:t>
      </w:r>
      <w:r w:rsidR="00A901F7" w:rsidRPr="00A901F7">
        <w:t xml:space="preserve">prints </w:t>
      </w:r>
      <w:r>
        <w:t>of</w:t>
      </w:r>
      <w:r w:rsidR="00A901F7" w:rsidRPr="00A901F7">
        <w:t xml:space="preserve"> one week each</w:t>
      </w:r>
      <w:r w:rsidR="00A901F7">
        <w:t xml:space="preserve">. </w:t>
      </w:r>
      <w:r>
        <w:t>It was not possible to meet every day</w:t>
      </w:r>
      <w:r w:rsidR="00C94ADA">
        <w:t xml:space="preserve"> to do stand-up meetings</w:t>
      </w:r>
      <w:r>
        <w:t xml:space="preserve"> due to the timetables and the availability of the members. </w:t>
      </w:r>
      <w:r w:rsidR="00C94ADA">
        <w:t>W</w:t>
      </w:r>
      <w:r>
        <w:t>e decided to meet every Monday and Thursday to have “three-day scrum</w:t>
      </w:r>
      <w:r w:rsidR="00C94ADA">
        <w:t xml:space="preserve"> sessions”,</w:t>
      </w:r>
      <w:r>
        <w:t xml:space="preserve"> which</w:t>
      </w:r>
      <w:r w:rsidR="00C94ADA">
        <w:t xml:space="preserve"> made it </w:t>
      </w:r>
      <w:r>
        <w:t xml:space="preserve">possible to synchronize the activities and create a plan for the next </w:t>
      </w:r>
      <w:r w:rsidR="00C94ADA">
        <w:t>few</w:t>
      </w:r>
      <w:r>
        <w:t xml:space="preserve"> days.</w:t>
      </w:r>
      <w:r w:rsidR="001235A8">
        <w:t xml:space="preserve"> During the stand-ups each person mentioned what they did during the sprint, what problems they came across and what they will be doing for the next few days.</w:t>
      </w:r>
    </w:p>
    <w:p w:rsidR="00BB4D3B" w:rsidRDefault="00BB4D3B" w:rsidP="00DE5B5D">
      <w:pPr>
        <w:jc w:val="both"/>
      </w:pPr>
    </w:p>
    <w:p w:rsidR="00BB4D3B" w:rsidRDefault="00BB4D3B" w:rsidP="00DE5B5D">
      <w:pPr>
        <w:jc w:val="both"/>
      </w:pPr>
      <w:r>
        <w:t>Planned poker</w:t>
      </w:r>
    </w:p>
    <w:p w:rsidR="000E5540" w:rsidRDefault="00DE5B5D" w:rsidP="00DE5B5D">
      <w:pPr>
        <w:jc w:val="both"/>
      </w:pPr>
      <w:r>
        <w:t xml:space="preserve">During the first meeting, we divided the work in smaller tasks and we estimate the time </w:t>
      </w:r>
      <w:r w:rsidR="00C71759">
        <w:t xml:space="preserve">needed to </w:t>
      </w:r>
      <w:r w:rsidR="000E5540">
        <w:t>achieve</w:t>
      </w:r>
      <w:r w:rsidR="00C94ADA">
        <w:t xml:space="preserve"> them. We did this using the </w:t>
      </w:r>
      <w:r w:rsidR="000E5540">
        <w:t xml:space="preserve">Planning Poker estimation technique. This technique allows the members of the group to estimate the time needed for each task </w:t>
      </w:r>
      <w:r w:rsidR="000E5540" w:rsidRPr="000E5540">
        <w:t xml:space="preserve">by playing numbered cards face-down to the table, instead of speaking them aloud. </w:t>
      </w:r>
      <w:r w:rsidR="000E5540">
        <w:t>Once that t</w:t>
      </w:r>
      <w:r w:rsidR="000E5540" w:rsidRPr="000E5540">
        <w:t xml:space="preserve">he cards are revealed, </w:t>
      </w:r>
      <w:r w:rsidR="000E5540">
        <w:t>we did some discussions about them</w:t>
      </w:r>
      <w:r w:rsidR="000E5540" w:rsidRPr="000E5540">
        <w:t>.</w:t>
      </w:r>
      <w:r w:rsidR="00E870BC">
        <w:t xml:space="preserve"> We decided to use this method to avoid being influenced by the opinion of the other members of the team.</w:t>
      </w:r>
      <w:r w:rsidR="00C94ADA">
        <w:t xml:space="preserve"> We struggled with estimating the time to complete tasks due to lack of experience. </w:t>
      </w:r>
    </w:p>
    <w:p w:rsidR="00BB4D3B" w:rsidRDefault="00BB4D3B" w:rsidP="00DE5B5D">
      <w:pPr>
        <w:jc w:val="both"/>
      </w:pPr>
    </w:p>
    <w:p w:rsidR="00BB4D3B" w:rsidRDefault="00BB4D3B" w:rsidP="00DE5B5D">
      <w:pPr>
        <w:jc w:val="both"/>
      </w:pPr>
      <w:r>
        <w:t>Sprint reviews</w:t>
      </w:r>
    </w:p>
    <w:p w:rsidR="00BB4D3B" w:rsidRDefault="00C71759" w:rsidP="00DE5B5D">
      <w:pPr>
        <w:jc w:val="both"/>
      </w:pPr>
      <w:r>
        <w:t>At the end of each Sprint, w</w:t>
      </w:r>
      <w:r w:rsidR="00E870BC">
        <w:t>e had a Sprint review. During this Sprint review, the work done was su</w:t>
      </w:r>
      <w:r w:rsidR="00E870BC" w:rsidRPr="00E870BC">
        <w:t xml:space="preserve">mmarized and </w:t>
      </w:r>
      <w:r w:rsidR="00E870BC">
        <w:t>discussed. We then talked about the improvement to do</w:t>
      </w:r>
      <w:r w:rsidR="00E870BC" w:rsidRPr="00E870BC">
        <w:t xml:space="preserve"> in the next sprint to be more efficient</w:t>
      </w:r>
      <w:r w:rsidR="00E870BC">
        <w:t>.</w:t>
      </w:r>
      <w:r w:rsidR="001235A8">
        <w:t xml:space="preserve"> The sprint reviews were not done the official way. They were more of a longer version of a stand-up meeting. </w:t>
      </w:r>
    </w:p>
    <w:p w:rsidR="00BB4D3B" w:rsidRDefault="00BB4D3B" w:rsidP="00DE5B5D">
      <w:pPr>
        <w:jc w:val="both"/>
      </w:pPr>
    </w:p>
    <w:p w:rsidR="00BB4D3B" w:rsidRDefault="00BB4D3B" w:rsidP="00DE5B5D">
      <w:pPr>
        <w:jc w:val="both"/>
      </w:pPr>
      <w:r>
        <w:t>Pair programming</w:t>
      </w:r>
    </w:p>
    <w:p w:rsidR="00991D3F" w:rsidRDefault="001235A8" w:rsidP="00991D3F">
      <w:pPr>
        <w:jc w:val="both"/>
      </w:pPr>
      <w:r>
        <w:t xml:space="preserve">We used pair programming on tasks which were complex like threading in the staff members class. It was a success and we decided that it was an efficient way to work. </w:t>
      </w:r>
      <w:r w:rsidR="00C94ADA">
        <w:t>During the last week of the project we were not able to use scrum effectively, because of time limitations. There were many tasks left to do so we decided that pair programming was the most effective way for all the members of the grou</w:t>
      </w:r>
      <w:r>
        <w:t xml:space="preserve">p to contribute the same amount which was a success. The heavy use of pair programming reflects in the commit history of our group which explains any imbalances. </w:t>
      </w:r>
    </w:p>
    <w:p w:rsidR="00991D3F" w:rsidRDefault="00991D3F" w:rsidP="00DE5B5D">
      <w:pPr>
        <w:jc w:val="both"/>
      </w:pPr>
    </w:p>
    <w:p w:rsidR="00E870BC" w:rsidRDefault="00E870BC" w:rsidP="00E870BC">
      <w:pPr>
        <w:pStyle w:val="Heading2"/>
      </w:pPr>
      <w:bookmarkStart w:id="8" w:name="_Toc4088020"/>
      <w:r>
        <w:lastRenderedPageBreak/>
        <w:t>GitHub</w:t>
      </w:r>
      <w:bookmarkEnd w:id="8"/>
      <w:r>
        <w:t xml:space="preserve"> </w:t>
      </w:r>
    </w:p>
    <w:p w:rsidR="00A901F7" w:rsidRDefault="00A901F7" w:rsidP="00DE6EFC">
      <w:r>
        <w:t>We use GitHu</w:t>
      </w:r>
      <w:r w:rsidR="00E870BC">
        <w:t>b to store the code,</w:t>
      </w:r>
      <w:r>
        <w:t xml:space="preserve"> available at: </w:t>
      </w:r>
      <w:hyperlink r:id="rId6" w:history="1">
        <w:r w:rsidRPr="0050369C">
          <w:rPr>
            <w:rStyle w:val="Hyperlink"/>
          </w:rPr>
          <w:t>https://github.com/lorenzo456/AdvancedSoftwareEngineeringCoursework</w:t>
        </w:r>
      </w:hyperlink>
      <w:r>
        <w:t xml:space="preserve"> </w:t>
      </w:r>
    </w:p>
    <w:p w:rsidR="006D22B0" w:rsidRDefault="006D22B0" w:rsidP="00DE6EFC">
      <w:pPr>
        <w:rPr>
          <w:color w:val="C00000"/>
        </w:rPr>
      </w:pPr>
      <w:r>
        <w:rPr>
          <w:color w:val="C00000"/>
        </w:rPr>
        <w:br w:type="page"/>
      </w:r>
    </w:p>
    <w:p w:rsidR="000F5C12" w:rsidRDefault="000F5C12">
      <w:pPr>
        <w:rPr>
          <w:color w:val="C00000"/>
        </w:rPr>
      </w:pPr>
    </w:p>
    <w:p w:rsidR="000F5C12" w:rsidRDefault="000F5C12" w:rsidP="000F5C12">
      <w:pPr>
        <w:pStyle w:val="Heading1"/>
      </w:pPr>
      <w:bookmarkStart w:id="9" w:name="_Toc4088021"/>
      <w:r>
        <w:t>Threads</w:t>
      </w:r>
      <w:bookmarkEnd w:id="9"/>
      <w:r>
        <w:t xml:space="preserve"> </w:t>
      </w:r>
    </w:p>
    <w:p w:rsidR="00FE7DB6" w:rsidRPr="00FE7DB6" w:rsidRDefault="00FE7DB6" w:rsidP="00FE7DB6"/>
    <w:p w:rsidR="000F5C12" w:rsidRDefault="006D22B0">
      <w:r w:rsidRPr="006D22B0">
        <w:t>In this</w:t>
      </w:r>
      <w:r>
        <w:t xml:space="preserve"> section, we present the use of threads in the application.</w:t>
      </w:r>
      <w:r w:rsidR="00D549B5">
        <w:t xml:space="preserve"> </w:t>
      </w:r>
    </w:p>
    <w:p w:rsidR="00C94ADA" w:rsidRPr="00062D58" w:rsidRDefault="0051034D" w:rsidP="0051034D">
      <w:pPr>
        <w:jc w:val="both"/>
        <w:rPr>
          <w:sz w:val="20"/>
          <w:szCs w:val="20"/>
        </w:rPr>
      </w:pPr>
      <w:r>
        <w:rPr>
          <w:noProof/>
          <w:lang w:eastAsia="en-GB"/>
        </w:rPr>
        <w:drawing>
          <wp:inline distT="0" distB="0" distL="0" distR="0" wp14:anchorId="261E0824" wp14:editId="4406CFAF">
            <wp:extent cx="5731510" cy="5551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51805"/>
                    </a:xfrm>
                    <a:prstGeom prst="rect">
                      <a:avLst/>
                    </a:prstGeom>
                  </pic:spPr>
                </pic:pic>
              </a:graphicData>
            </a:graphic>
          </wp:inline>
        </w:drawing>
      </w:r>
      <w:r w:rsidR="00C94ADA">
        <w:br/>
      </w:r>
      <w:r>
        <w:rPr>
          <w:sz w:val="20"/>
          <w:szCs w:val="20"/>
        </w:rPr>
        <w:t>Fig.</w:t>
      </w:r>
      <w:r w:rsidR="00AF0082">
        <w:rPr>
          <w:sz w:val="20"/>
          <w:szCs w:val="20"/>
        </w:rPr>
        <w:t>2</w:t>
      </w:r>
      <w:r>
        <w:rPr>
          <w:sz w:val="20"/>
          <w:szCs w:val="20"/>
        </w:rPr>
        <w:t xml:space="preserve"> </w:t>
      </w:r>
      <w:r w:rsidR="00C94ADA" w:rsidRPr="00062D58">
        <w:rPr>
          <w:sz w:val="20"/>
          <w:szCs w:val="20"/>
        </w:rPr>
        <w:t xml:space="preserve">Here you can see the use of Threads in the </w:t>
      </w:r>
      <w:proofErr w:type="spellStart"/>
      <w:r w:rsidR="00C94ADA" w:rsidRPr="00062D58">
        <w:rPr>
          <w:sz w:val="20"/>
          <w:szCs w:val="20"/>
        </w:rPr>
        <w:t>CustomerOrderProcessor</w:t>
      </w:r>
      <w:proofErr w:type="spellEnd"/>
      <w:r w:rsidR="00C94ADA" w:rsidRPr="00062D58">
        <w:rPr>
          <w:sz w:val="20"/>
          <w:szCs w:val="20"/>
        </w:rPr>
        <w:t>. This class runs as a Thread adding customers i</w:t>
      </w:r>
      <w:r w:rsidR="00062D58" w:rsidRPr="00062D58">
        <w:rPr>
          <w:sz w:val="20"/>
          <w:szCs w:val="20"/>
        </w:rPr>
        <w:t>nto the Queue. It also has a synchronized</w:t>
      </w:r>
      <w:r w:rsidR="00C94ADA" w:rsidRPr="00062D58">
        <w:rPr>
          <w:sz w:val="20"/>
          <w:szCs w:val="20"/>
        </w:rPr>
        <w:t xml:space="preserve"> method which allows Staff members to </w:t>
      </w:r>
      <w:r w:rsidR="00062D58" w:rsidRPr="00062D58">
        <w:rPr>
          <w:sz w:val="20"/>
          <w:szCs w:val="20"/>
        </w:rPr>
        <w:t>get a customer from the queue. It</w:t>
      </w:r>
      <w:r w:rsidR="00C94ADA" w:rsidRPr="00062D58">
        <w:rPr>
          <w:sz w:val="20"/>
          <w:szCs w:val="20"/>
        </w:rPr>
        <w:t xml:space="preserve"> uses a </w:t>
      </w:r>
      <w:proofErr w:type="spellStart"/>
      <w:r w:rsidR="00C94ADA" w:rsidRPr="00062D58">
        <w:rPr>
          <w:sz w:val="20"/>
          <w:szCs w:val="20"/>
        </w:rPr>
        <w:t>mut</w:t>
      </w:r>
      <w:r w:rsidR="00062D58" w:rsidRPr="00062D58">
        <w:rPr>
          <w:sz w:val="20"/>
          <w:szCs w:val="20"/>
        </w:rPr>
        <w:t>ex</w:t>
      </w:r>
      <w:proofErr w:type="spellEnd"/>
      <w:r w:rsidR="00062D58" w:rsidRPr="00062D58">
        <w:rPr>
          <w:sz w:val="20"/>
          <w:szCs w:val="20"/>
        </w:rPr>
        <w:t xml:space="preserve"> lock to prevent multiple thread from accessing it at the same time.</w:t>
      </w:r>
    </w:p>
    <w:p w:rsidR="006D22B0" w:rsidRDefault="006D22B0" w:rsidP="0051034D">
      <w:pPr>
        <w:pStyle w:val="Heading2"/>
        <w:jc w:val="both"/>
      </w:pPr>
    </w:p>
    <w:p w:rsidR="000F5C12" w:rsidRDefault="006D22B0" w:rsidP="0051034D">
      <w:pPr>
        <w:pStyle w:val="Heading2"/>
        <w:jc w:val="both"/>
      </w:pPr>
      <w:bookmarkStart w:id="10" w:name="_Toc4088022"/>
      <w:r>
        <w:t>Threads</w:t>
      </w:r>
      <w:bookmarkEnd w:id="10"/>
    </w:p>
    <w:p w:rsidR="00B3128F" w:rsidRDefault="00B3128F" w:rsidP="0051034D">
      <w:pPr>
        <w:jc w:val="both"/>
      </w:pPr>
    </w:p>
    <w:p w:rsidR="00B3128F" w:rsidRDefault="0051034D" w:rsidP="0051034D">
      <w:pPr>
        <w:jc w:val="both"/>
      </w:pPr>
      <w:r>
        <w:t xml:space="preserve">Each thread we have in our program is called in the </w:t>
      </w:r>
      <w:proofErr w:type="spellStart"/>
      <w:r>
        <w:t>ShopManager</w:t>
      </w:r>
      <w:proofErr w:type="spellEnd"/>
      <w:r>
        <w:t xml:space="preserve"> Class. The way we call the Threads is by calling the </w:t>
      </w:r>
      <w:proofErr w:type="gramStart"/>
      <w:r>
        <w:t>Start(</w:t>
      </w:r>
      <w:proofErr w:type="gramEnd"/>
      <w:r>
        <w:t>) method in each of them. The following classes make use of threads:</w:t>
      </w:r>
    </w:p>
    <w:p w:rsidR="006D22B0" w:rsidRDefault="00C0342E" w:rsidP="0051034D">
      <w:pPr>
        <w:jc w:val="both"/>
      </w:pPr>
      <w:r>
        <w:lastRenderedPageBreak/>
        <w:t>Staff class:</w:t>
      </w:r>
    </w:p>
    <w:p w:rsidR="00062D58" w:rsidRDefault="00207DCB" w:rsidP="0051034D">
      <w:pPr>
        <w:pStyle w:val="ListParagraph"/>
        <w:numPr>
          <w:ilvl w:val="0"/>
          <w:numId w:val="3"/>
        </w:numPr>
        <w:jc w:val="both"/>
      </w:pPr>
      <w:r>
        <w:t>An</w:t>
      </w:r>
      <w:r w:rsidR="00062D58">
        <w:t xml:space="preserve"> instance of the staff class is always ran as a thread. </w:t>
      </w:r>
    </w:p>
    <w:p w:rsidR="00062D58" w:rsidRDefault="00062D58" w:rsidP="0051034D">
      <w:pPr>
        <w:pStyle w:val="ListParagraph"/>
        <w:numPr>
          <w:ilvl w:val="0"/>
          <w:numId w:val="3"/>
        </w:numPr>
        <w:jc w:val="both"/>
      </w:pPr>
      <w:r>
        <w:t xml:space="preserve">While running the staff instance is waiting for the its turn to use the </w:t>
      </w:r>
      <w:proofErr w:type="spellStart"/>
      <w:proofErr w:type="gramStart"/>
      <w:r>
        <w:t>GetWaitingCustomer</w:t>
      </w:r>
      <w:proofErr w:type="spellEnd"/>
      <w:r>
        <w:t>(</w:t>
      </w:r>
      <w:proofErr w:type="gramEnd"/>
      <w:r>
        <w:t xml:space="preserve">) method, which has a </w:t>
      </w:r>
      <w:proofErr w:type="spellStart"/>
      <w:r>
        <w:t>mutex</w:t>
      </w:r>
      <w:proofErr w:type="spellEnd"/>
      <w:r>
        <w:t xml:space="preserve"> lock on it. That method returns a customer the staff instance can then serve.</w:t>
      </w:r>
    </w:p>
    <w:p w:rsidR="00062D58" w:rsidRDefault="00062D58" w:rsidP="0051034D">
      <w:pPr>
        <w:pStyle w:val="ListParagraph"/>
        <w:numPr>
          <w:ilvl w:val="0"/>
          <w:numId w:val="3"/>
        </w:numPr>
        <w:jc w:val="both"/>
      </w:pPr>
      <w:r>
        <w:t>Once the staff instance has a customer it’s serving, the thread sleeps to simulate the processing of orders. Once that is complete it will remove the customer from the queue and look for the next customer.</w:t>
      </w:r>
    </w:p>
    <w:p w:rsidR="00B3128F" w:rsidRDefault="00062D58" w:rsidP="0051034D">
      <w:pPr>
        <w:pStyle w:val="ListParagraph"/>
        <w:numPr>
          <w:ilvl w:val="0"/>
          <w:numId w:val="3"/>
        </w:numPr>
        <w:jc w:val="both"/>
      </w:pPr>
      <w:r>
        <w:t xml:space="preserve">If there are no customer it will then look to close the store if no other instance of Staff is doing it already. </w:t>
      </w:r>
    </w:p>
    <w:p w:rsidR="00B3128F" w:rsidRDefault="00207DCB" w:rsidP="0051034D">
      <w:pPr>
        <w:jc w:val="both"/>
      </w:pPr>
      <w:proofErr w:type="spellStart"/>
      <w:r>
        <w:t>Custo</w:t>
      </w:r>
      <w:r w:rsidR="00B3128F">
        <w:t>merOrderProcessor</w:t>
      </w:r>
      <w:proofErr w:type="spellEnd"/>
      <w:r w:rsidR="00B3128F">
        <w:t xml:space="preserve"> class</w:t>
      </w:r>
      <w:r w:rsidR="0051034D">
        <w:t xml:space="preserve"> [Fig.</w:t>
      </w:r>
      <w:r w:rsidR="00AF0082">
        <w:t>2</w:t>
      </w:r>
      <w:r w:rsidR="0051034D">
        <w:t>]</w:t>
      </w:r>
      <w:r w:rsidR="00C0342E">
        <w:t>:</w:t>
      </w:r>
    </w:p>
    <w:p w:rsidR="00207DCB" w:rsidRDefault="00207DCB" w:rsidP="0051034D">
      <w:pPr>
        <w:pStyle w:val="ListParagraph"/>
        <w:numPr>
          <w:ilvl w:val="0"/>
          <w:numId w:val="3"/>
        </w:numPr>
        <w:jc w:val="both"/>
      </w:pPr>
      <w:proofErr w:type="spellStart"/>
      <w:r>
        <w:t>CustomerOrderProcess</w:t>
      </w:r>
      <w:proofErr w:type="spellEnd"/>
      <w:r>
        <w:t xml:space="preserve"> is always ran as a thread.</w:t>
      </w:r>
    </w:p>
    <w:p w:rsidR="00207DCB" w:rsidRDefault="00207DCB" w:rsidP="0051034D">
      <w:pPr>
        <w:pStyle w:val="ListParagraph"/>
        <w:numPr>
          <w:ilvl w:val="0"/>
          <w:numId w:val="3"/>
        </w:numPr>
        <w:jc w:val="both"/>
      </w:pPr>
      <w:r>
        <w:t>It creates virtual customers to a list.</w:t>
      </w:r>
    </w:p>
    <w:p w:rsidR="00207DCB" w:rsidRDefault="00207DCB" w:rsidP="0051034D">
      <w:pPr>
        <w:pStyle w:val="ListParagraph"/>
        <w:numPr>
          <w:ilvl w:val="0"/>
          <w:numId w:val="3"/>
        </w:numPr>
        <w:jc w:val="both"/>
      </w:pPr>
      <w:r>
        <w:t xml:space="preserve">In the thread this class will loop through the list of customers and add them to the queue. With a small delay to simulate customers ordering from a queue. </w:t>
      </w:r>
      <w:r w:rsidR="003A0E41">
        <w:t>This delay is done by making the thread sleep.</w:t>
      </w:r>
    </w:p>
    <w:p w:rsidR="00540A8A" w:rsidRDefault="00540A8A" w:rsidP="0051034D">
      <w:pPr>
        <w:jc w:val="both"/>
      </w:pPr>
    </w:p>
    <w:p w:rsidR="003A0E41" w:rsidRDefault="003A0E41" w:rsidP="0051034D">
      <w:pPr>
        <w:pStyle w:val="Heading3"/>
        <w:jc w:val="both"/>
      </w:pPr>
      <w:bookmarkStart w:id="11" w:name="_Toc4088023"/>
      <w:r>
        <w:t>Application threads safe</w:t>
      </w:r>
      <w:bookmarkEnd w:id="11"/>
    </w:p>
    <w:p w:rsidR="00891B74" w:rsidRPr="00891B74" w:rsidRDefault="00891B74" w:rsidP="0051034D">
      <w:pPr>
        <w:jc w:val="both"/>
      </w:pPr>
    </w:p>
    <w:p w:rsidR="003A0E41" w:rsidRDefault="003A0E41" w:rsidP="0051034D">
      <w:pPr>
        <w:jc w:val="both"/>
      </w:pPr>
      <w:r>
        <w:t xml:space="preserve">The application is thread safe, with the possible exception of Staff instances closing the shop. Despite there being Booleans to prevent other threads from accessing the </w:t>
      </w:r>
      <w:proofErr w:type="spellStart"/>
      <w:proofErr w:type="gramStart"/>
      <w:r>
        <w:t>printFile</w:t>
      </w:r>
      <w:proofErr w:type="spellEnd"/>
      <w:r>
        <w:t>(</w:t>
      </w:r>
      <w:proofErr w:type="gramEnd"/>
      <w:r>
        <w:t xml:space="preserve">) method in the logger (Which prints the file and closes the program) there is no </w:t>
      </w:r>
      <w:proofErr w:type="spellStart"/>
      <w:r>
        <w:t>mutex</w:t>
      </w:r>
      <w:proofErr w:type="spellEnd"/>
      <w:r>
        <w:t xml:space="preserve"> lock protecting it.</w:t>
      </w:r>
    </w:p>
    <w:p w:rsidR="003A0E41" w:rsidRDefault="003A0E41" w:rsidP="0051034D">
      <w:pPr>
        <w:jc w:val="both"/>
      </w:pPr>
      <w:r>
        <w:t xml:space="preserve">The other methods all either use </w:t>
      </w:r>
      <w:proofErr w:type="spellStart"/>
      <w:r>
        <w:t>mutex</w:t>
      </w:r>
      <w:proofErr w:type="spellEnd"/>
      <w:r>
        <w:t xml:space="preserve"> locks preventing other threads from accessing it while it’s being used or make use of synchronised methods.</w:t>
      </w:r>
    </w:p>
    <w:p w:rsidR="008A6B19" w:rsidRDefault="008A6B19" w:rsidP="0051034D">
      <w:pPr>
        <w:jc w:val="both"/>
      </w:pPr>
    </w:p>
    <w:p w:rsidR="006D22B0" w:rsidRPr="006D22B0" w:rsidRDefault="006D22B0" w:rsidP="006D22B0"/>
    <w:p w:rsidR="000F5C12" w:rsidRDefault="000F5C12">
      <w:pPr>
        <w:rPr>
          <w:color w:val="C00000"/>
        </w:rPr>
      </w:pPr>
    </w:p>
    <w:p w:rsidR="006D22B0" w:rsidRDefault="006D22B0">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0F5C12" w:rsidRDefault="000F5C12">
      <w:pPr>
        <w:rPr>
          <w:color w:val="C00000"/>
        </w:rPr>
      </w:pPr>
    </w:p>
    <w:p w:rsidR="006D22B0" w:rsidRDefault="006D22B0">
      <w:pPr>
        <w:rPr>
          <w:color w:val="C00000"/>
        </w:rPr>
      </w:pPr>
      <w:r>
        <w:rPr>
          <w:color w:val="C00000"/>
        </w:rPr>
        <w:br w:type="page"/>
      </w:r>
    </w:p>
    <w:p w:rsidR="000F5C12" w:rsidRDefault="006D22B0" w:rsidP="00FE7DB6">
      <w:pPr>
        <w:pStyle w:val="Heading1"/>
        <w:jc w:val="both"/>
      </w:pPr>
      <w:bookmarkStart w:id="12" w:name="_Toc4088024"/>
      <w:r>
        <w:lastRenderedPageBreak/>
        <w:t>Design Patterns</w:t>
      </w:r>
      <w:bookmarkEnd w:id="12"/>
    </w:p>
    <w:p w:rsidR="006D22B0" w:rsidRDefault="006D22B0" w:rsidP="00FE7DB6">
      <w:pPr>
        <w:jc w:val="both"/>
      </w:pPr>
      <w:r w:rsidRPr="006D22B0">
        <w:t>In this</w:t>
      </w:r>
      <w:r>
        <w:t xml:space="preserve"> section, we present the use of design patterns in the application.</w:t>
      </w:r>
      <w:r w:rsidR="00D549B5">
        <w:t xml:space="preserve"> </w:t>
      </w:r>
    </w:p>
    <w:p w:rsidR="00B1713C" w:rsidRDefault="00B1713C" w:rsidP="00FE7DB6">
      <w:pPr>
        <w:pStyle w:val="Heading2"/>
        <w:jc w:val="both"/>
      </w:pPr>
      <w:bookmarkStart w:id="13" w:name="_Toc4088025"/>
    </w:p>
    <w:p w:rsidR="00793EFE" w:rsidRDefault="006D22B0" w:rsidP="00FE7DB6">
      <w:pPr>
        <w:pStyle w:val="Heading2"/>
        <w:jc w:val="both"/>
      </w:pPr>
      <w:r>
        <w:t>Singleton Pattern</w:t>
      </w:r>
      <w:bookmarkEnd w:id="13"/>
    </w:p>
    <w:p w:rsidR="00B1713C" w:rsidRDefault="00326690" w:rsidP="00FE7DB6">
      <w:pPr>
        <w:jc w:val="both"/>
      </w:pPr>
      <w:r>
        <w:t xml:space="preserve">Singleton Pattern is a design pattern that is used to </w:t>
      </w:r>
      <w:r w:rsidR="00B1713C">
        <w:t>restrict</w:t>
      </w:r>
      <w:r>
        <w:t xml:space="preserve"> the instantiation of a class to one single instance.</w:t>
      </w:r>
      <w:r w:rsidR="00B1713C">
        <w:t xml:space="preserve"> This instance can be accessed by all classes in the program therefore it is important for there to only be one instance of the singleton class.</w:t>
      </w:r>
    </w:p>
    <w:p w:rsidR="00B1713C" w:rsidRDefault="00B1713C" w:rsidP="00FE7DB6">
      <w:pPr>
        <w:jc w:val="both"/>
      </w:pPr>
      <w:r>
        <w:t xml:space="preserve">The logger class uses the singleton pattern, because we only want one instance of the logger. The logger needs to be a singleton so it is easy for each class in our program to log their current status, without having to pass a reference of the logger to each and every class. Every time an action occurs in our program it is logged in the logger class through the </w:t>
      </w:r>
      <w:proofErr w:type="gramStart"/>
      <w:r>
        <w:t>info(</w:t>
      </w:r>
      <w:proofErr w:type="gramEnd"/>
      <w:r>
        <w:t>String message) method. This method adds each message passed into the logger to a string which a staff member can later print to a file, when they close the shop.</w:t>
      </w:r>
    </w:p>
    <w:p w:rsidR="00D549B5" w:rsidRDefault="00D549B5" w:rsidP="00FE7DB6">
      <w:pPr>
        <w:pStyle w:val="Heading2"/>
        <w:jc w:val="both"/>
      </w:pPr>
    </w:p>
    <w:p w:rsidR="006D22B0" w:rsidRDefault="006D22B0" w:rsidP="00FE7DB6">
      <w:pPr>
        <w:jc w:val="both"/>
      </w:pPr>
    </w:p>
    <w:p w:rsidR="006D22B0" w:rsidRPr="006D22B0" w:rsidRDefault="006D22B0" w:rsidP="00FE7DB6">
      <w:pPr>
        <w:pStyle w:val="Heading2"/>
        <w:jc w:val="both"/>
      </w:pPr>
      <w:bookmarkStart w:id="14" w:name="_Toc4088026"/>
      <w:r>
        <w:t>MVC Pattern</w:t>
      </w:r>
      <w:bookmarkEnd w:id="14"/>
    </w:p>
    <w:p w:rsidR="00B1713C" w:rsidRDefault="00891B74" w:rsidP="00FE7DB6">
      <w:pPr>
        <w:jc w:val="both"/>
      </w:pPr>
      <w:r>
        <w:t xml:space="preserve">We </w:t>
      </w:r>
      <w:r w:rsidR="00AF0082">
        <w:t>implemented</w:t>
      </w:r>
      <w:r>
        <w:t xml:space="preserve"> MVC Pattern for </w:t>
      </w:r>
      <w:r w:rsidR="008A6B19">
        <w:t xml:space="preserve">our GUI. </w:t>
      </w:r>
      <w:r w:rsidR="00B1713C">
        <w:t>This design Pattern is</w:t>
      </w:r>
      <w:r w:rsidR="00B1713C">
        <w:t xml:space="preserve"> stored in the MVC package and it is</w:t>
      </w:r>
      <w:r w:rsidR="00B1713C">
        <w:t xml:space="preserve"> implemented in the following </w:t>
      </w:r>
      <w:proofErr w:type="gramStart"/>
      <w:r w:rsidR="00B1713C">
        <w:t>classes</w:t>
      </w:r>
      <w:r w:rsidR="00AF0082">
        <w:t>[</w:t>
      </w:r>
      <w:proofErr w:type="gramEnd"/>
      <w:r w:rsidR="00AF0082">
        <w:t>3]</w:t>
      </w:r>
      <w:r w:rsidR="00B1713C">
        <w:t>:</w:t>
      </w:r>
    </w:p>
    <w:p w:rsidR="00AF0082" w:rsidRDefault="00AF0082" w:rsidP="00FE7DB6">
      <w:pPr>
        <w:jc w:val="both"/>
      </w:pPr>
    </w:p>
    <w:p w:rsidR="00AF0082" w:rsidRDefault="00B1713C" w:rsidP="00FE7DB6">
      <w:pPr>
        <w:keepNext/>
        <w:jc w:val="center"/>
      </w:pPr>
      <w:r>
        <w:rPr>
          <w:noProof/>
          <w:lang w:eastAsia="en-GB"/>
        </w:rPr>
        <w:drawing>
          <wp:inline distT="0" distB="0" distL="0" distR="0" wp14:anchorId="7704D0F5" wp14:editId="0ED14962">
            <wp:extent cx="22860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695325"/>
                    </a:xfrm>
                    <a:prstGeom prst="rect">
                      <a:avLst/>
                    </a:prstGeom>
                  </pic:spPr>
                </pic:pic>
              </a:graphicData>
            </a:graphic>
          </wp:inline>
        </w:drawing>
      </w:r>
      <w:r w:rsidR="00AF0082">
        <w:br/>
      </w:r>
      <w:r w:rsidR="00AF0082" w:rsidRPr="00AF0082">
        <w:rPr>
          <w:sz w:val="20"/>
        </w:rPr>
        <w:t>Fig 3 MVC classes</w:t>
      </w:r>
    </w:p>
    <w:p w:rsidR="008A6B19" w:rsidRPr="00B1713C" w:rsidRDefault="008A6B19" w:rsidP="00FE7DB6">
      <w:pPr>
        <w:pStyle w:val="ListParagraph"/>
        <w:numPr>
          <w:ilvl w:val="0"/>
          <w:numId w:val="3"/>
        </w:numPr>
        <w:jc w:val="both"/>
        <w:rPr>
          <w:b/>
        </w:rPr>
      </w:pPr>
      <w:proofErr w:type="spellStart"/>
      <w:r w:rsidRPr="00B1713C">
        <w:rPr>
          <w:b/>
        </w:rPr>
        <w:t>OrderSystemModel</w:t>
      </w:r>
      <w:proofErr w:type="spellEnd"/>
    </w:p>
    <w:p w:rsidR="008A6B19" w:rsidRDefault="0051034D" w:rsidP="00FE7DB6">
      <w:pPr>
        <w:pStyle w:val="ListParagraph"/>
        <w:numPr>
          <w:ilvl w:val="1"/>
          <w:numId w:val="3"/>
        </w:numPr>
        <w:jc w:val="both"/>
      </w:pPr>
      <w:r>
        <w:t xml:space="preserve">Is the Model. </w:t>
      </w:r>
      <w:r w:rsidR="008A6B19">
        <w:t xml:space="preserve">It </w:t>
      </w:r>
      <w:r w:rsidR="00D549B5">
        <w:t>stores all the methods</w:t>
      </w:r>
      <w:r w:rsidR="00891B74">
        <w:t xml:space="preserve"> that have an effect on the GUI</w:t>
      </w:r>
      <w:r w:rsidR="00D549B5">
        <w:t>;</w:t>
      </w:r>
    </w:p>
    <w:p w:rsidR="008A6B19" w:rsidRPr="00B1713C" w:rsidRDefault="008A6B19" w:rsidP="00FE7DB6">
      <w:pPr>
        <w:pStyle w:val="ListParagraph"/>
        <w:numPr>
          <w:ilvl w:val="0"/>
          <w:numId w:val="3"/>
        </w:numPr>
        <w:jc w:val="both"/>
        <w:rPr>
          <w:b/>
        </w:rPr>
      </w:pPr>
      <w:proofErr w:type="spellStart"/>
      <w:r w:rsidRPr="00B1713C">
        <w:rPr>
          <w:b/>
        </w:rPr>
        <w:t>OrderSystemView</w:t>
      </w:r>
      <w:proofErr w:type="spellEnd"/>
    </w:p>
    <w:p w:rsidR="00D549B5" w:rsidRDefault="0051034D" w:rsidP="00FE7DB6">
      <w:pPr>
        <w:pStyle w:val="ListParagraph"/>
        <w:numPr>
          <w:ilvl w:val="1"/>
          <w:numId w:val="3"/>
        </w:numPr>
        <w:jc w:val="both"/>
      </w:pPr>
      <w:r>
        <w:t xml:space="preserve">Is the View. </w:t>
      </w:r>
      <w:r w:rsidR="00D549B5">
        <w:t>This</w:t>
      </w:r>
      <w:r w:rsidR="00891B74">
        <w:t xml:space="preserve"> class alters the look of the GUI, with the values passed on from the </w:t>
      </w:r>
      <w:proofErr w:type="spellStart"/>
      <w:r w:rsidR="00891B74">
        <w:t>OrderSystemController</w:t>
      </w:r>
      <w:proofErr w:type="spellEnd"/>
      <w:r w:rsidR="00D549B5">
        <w:t>;</w:t>
      </w:r>
    </w:p>
    <w:p w:rsidR="008A6B19" w:rsidRPr="00B1713C" w:rsidRDefault="008A6B19" w:rsidP="00FE7DB6">
      <w:pPr>
        <w:pStyle w:val="ListParagraph"/>
        <w:numPr>
          <w:ilvl w:val="0"/>
          <w:numId w:val="3"/>
        </w:numPr>
        <w:jc w:val="both"/>
        <w:rPr>
          <w:b/>
        </w:rPr>
      </w:pPr>
      <w:proofErr w:type="spellStart"/>
      <w:r w:rsidRPr="00B1713C">
        <w:rPr>
          <w:b/>
        </w:rPr>
        <w:t>OrderSystemController</w:t>
      </w:r>
      <w:proofErr w:type="spellEnd"/>
    </w:p>
    <w:p w:rsidR="00D549B5" w:rsidRDefault="0051034D" w:rsidP="00FE7DB6">
      <w:pPr>
        <w:pStyle w:val="ListParagraph"/>
        <w:numPr>
          <w:ilvl w:val="1"/>
          <w:numId w:val="3"/>
        </w:numPr>
        <w:jc w:val="both"/>
      </w:pPr>
      <w:r>
        <w:t xml:space="preserve">Is the Controller. </w:t>
      </w:r>
      <w:r w:rsidR="00D549B5">
        <w:t xml:space="preserve">This class control the methods that are created for the GUI and it pass them to the </w:t>
      </w:r>
      <w:proofErr w:type="spellStart"/>
      <w:r w:rsidR="00891B74">
        <w:t>OrderSystemV</w:t>
      </w:r>
      <w:r w:rsidR="00D549B5">
        <w:t>iew</w:t>
      </w:r>
      <w:proofErr w:type="spellEnd"/>
      <w:r w:rsidR="00D549B5">
        <w:t>;</w:t>
      </w:r>
    </w:p>
    <w:p w:rsidR="00B1713C" w:rsidRDefault="00B1713C" w:rsidP="00FE7DB6">
      <w:pPr>
        <w:pStyle w:val="ListParagraph"/>
        <w:ind w:left="1440"/>
        <w:jc w:val="both"/>
      </w:pPr>
    </w:p>
    <w:p w:rsidR="006D22B0" w:rsidRDefault="006D22B0" w:rsidP="00FE7DB6">
      <w:pPr>
        <w:jc w:val="both"/>
      </w:pPr>
    </w:p>
    <w:p w:rsidR="00793EFE" w:rsidRDefault="00793EFE" w:rsidP="00FE7DB6">
      <w:pPr>
        <w:pStyle w:val="Heading3"/>
        <w:jc w:val="both"/>
      </w:pPr>
      <w:bookmarkStart w:id="15" w:name="_Toc4088027"/>
      <w:r>
        <w:t>Observer Pattern</w:t>
      </w:r>
      <w:bookmarkEnd w:id="15"/>
    </w:p>
    <w:p w:rsidR="00793EFE" w:rsidRDefault="00793EFE" w:rsidP="00FE7DB6">
      <w:pPr>
        <w:jc w:val="both"/>
      </w:pPr>
      <w:r>
        <w:t xml:space="preserve">We use it in the MVC pattern. Our </w:t>
      </w:r>
      <w:proofErr w:type="spellStart"/>
      <w:r>
        <w:t>OrderSystemController</w:t>
      </w:r>
      <w:proofErr w:type="spellEnd"/>
      <w:r>
        <w:t xml:space="preserve"> class is using the Observer pattern, it observes what is happening in the </w:t>
      </w:r>
      <w:proofErr w:type="spellStart"/>
      <w:r>
        <w:t>OrderSystemView</w:t>
      </w:r>
      <w:proofErr w:type="spellEnd"/>
      <w:r>
        <w:t xml:space="preserve"> and passes this on to the </w:t>
      </w:r>
      <w:proofErr w:type="spellStart"/>
      <w:r>
        <w:t>OrderSystemModel</w:t>
      </w:r>
      <w:proofErr w:type="spellEnd"/>
      <w:r>
        <w:t xml:space="preserve"> which contain the majority of the Methods that change the GUI.</w:t>
      </w:r>
    </w:p>
    <w:p w:rsidR="00DE6EFC" w:rsidRDefault="00DE6EFC">
      <w:bookmarkStart w:id="16" w:name="_GoBack"/>
      <w:bookmarkEnd w:id="16"/>
      <w:r>
        <w:br w:type="page"/>
      </w:r>
    </w:p>
    <w:p w:rsidR="00F61749" w:rsidRDefault="00DE6EFC" w:rsidP="00DE6EFC">
      <w:pPr>
        <w:pStyle w:val="Heading1"/>
      </w:pPr>
      <w:bookmarkStart w:id="17" w:name="_Toc4088028"/>
      <w:r>
        <w:lastRenderedPageBreak/>
        <w:t>Stage 1 and stage 2</w:t>
      </w:r>
      <w:bookmarkEnd w:id="17"/>
    </w:p>
    <w:p w:rsidR="00DE6EFC" w:rsidRPr="00F61749" w:rsidRDefault="00DE6EFC" w:rsidP="00DE6EFC">
      <w:pPr>
        <w:pStyle w:val="Heading2"/>
        <w:rPr>
          <w:color w:val="auto"/>
          <w:sz w:val="22"/>
        </w:rPr>
      </w:pPr>
      <w:bookmarkStart w:id="18" w:name="_Toc4088029"/>
      <w:r>
        <w:t>A comparison</w:t>
      </w:r>
      <w:bookmarkEnd w:id="18"/>
      <w:r w:rsidR="005750D5">
        <w:t xml:space="preserve">                                                                                                                                                                                                                                                                                                                                                                                                                                                                                                                                                                                                                                                                                                                                                                                                                                                                                                                                                                                                                                                                                                                                                                                                                                                                                                                                                                                                                                                                                                                                                                                                                                                                                            </w:t>
      </w:r>
    </w:p>
    <w:sectPr w:rsidR="00DE6EFC" w:rsidRPr="00F61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30F4C"/>
    <w:multiLevelType w:val="hybridMultilevel"/>
    <w:tmpl w:val="1D521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096984"/>
    <w:multiLevelType w:val="hybridMultilevel"/>
    <w:tmpl w:val="1D521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15506"/>
    <w:multiLevelType w:val="hybridMultilevel"/>
    <w:tmpl w:val="DF461D74"/>
    <w:lvl w:ilvl="0" w:tplc="788E6BB0">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DB64E1"/>
    <w:multiLevelType w:val="hybridMultilevel"/>
    <w:tmpl w:val="AABA26C6"/>
    <w:lvl w:ilvl="0" w:tplc="788E6BB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3E1551"/>
    <w:multiLevelType w:val="hybridMultilevel"/>
    <w:tmpl w:val="F6A01204"/>
    <w:lvl w:ilvl="0" w:tplc="788E6BB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10"/>
    <w:rsid w:val="00062D58"/>
    <w:rsid w:val="000E5540"/>
    <w:rsid w:val="000F5C12"/>
    <w:rsid w:val="001235A8"/>
    <w:rsid w:val="00150E22"/>
    <w:rsid w:val="00207DCB"/>
    <w:rsid w:val="00216489"/>
    <w:rsid w:val="0030260A"/>
    <w:rsid w:val="00326690"/>
    <w:rsid w:val="003A0E41"/>
    <w:rsid w:val="003E31CC"/>
    <w:rsid w:val="0051034D"/>
    <w:rsid w:val="00540A8A"/>
    <w:rsid w:val="005750D5"/>
    <w:rsid w:val="006D22B0"/>
    <w:rsid w:val="00750651"/>
    <w:rsid w:val="00793EFE"/>
    <w:rsid w:val="007D256F"/>
    <w:rsid w:val="00891B74"/>
    <w:rsid w:val="008A6B19"/>
    <w:rsid w:val="00974E10"/>
    <w:rsid w:val="00991D3F"/>
    <w:rsid w:val="00A16AF0"/>
    <w:rsid w:val="00A3233F"/>
    <w:rsid w:val="00A901F7"/>
    <w:rsid w:val="00AF0082"/>
    <w:rsid w:val="00B1713C"/>
    <w:rsid w:val="00B3128F"/>
    <w:rsid w:val="00BB4D3B"/>
    <w:rsid w:val="00C0342E"/>
    <w:rsid w:val="00C71759"/>
    <w:rsid w:val="00C94ADA"/>
    <w:rsid w:val="00D549B5"/>
    <w:rsid w:val="00DE5B5D"/>
    <w:rsid w:val="00DE6EFC"/>
    <w:rsid w:val="00E05AA6"/>
    <w:rsid w:val="00E870BC"/>
    <w:rsid w:val="00F61749"/>
    <w:rsid w:val="00FE7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1652"/>
  <w15:chartTrackingRefBased/>
  <w15:docId w15:val="{A67D0DFD-C7F1-420D-ABA6-3A08E8E4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C12"/>
  </w:style>
  <w:style w:type="paragraph" w:styleId="Heading1">
    <w:name w:val="heading 1"/>
    <w:basedOn w:val="Normal"/>
    <w:next w:val="Normal"/>
    <w:link w:val="Heading1Char"/>
    <w:uiPriority w:val="9"/>
    <w:qFormat/>
    <w:rsid w:val="000F5C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F5C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F5C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F5C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F5C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F5C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F5C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F5C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F5C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A6"/>
    <w:pPr>
      <w:ind w:left="720"/>
      <w:contextualSpacing/>
    </w:pPr>
  </w:style>
  <w:style w:type="character" w:customStyle="1" w:styleId="Heading1Char">
    <w:name w:val="Heading 1 Char"/>
    <w:basedOn w:val="DefaultParagraphFont"/>
    <w:link w:val="Heading1"/>
    <w:uiPriority w:val="9"/>
    <w:rsid w:val="000F5C1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F5C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F5C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F5C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F5C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F5C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F5C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F5C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F5C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0F5C12"/>
    <w:pPr>
      <w:spacing w:line="240" w:lineRule="auto"/>
    </w:pPr>
    <w:rPr>
      <w:b/>
      <w:bCs/>
      <w:smallCaps/>
      <w:color w:val="44546A" w:themeColor="text2"/>
    </w:rPr>
  </w:style>
  <w:style w:type="paragraph" w:styleId="Title">
    <w:name w:val="Title"/>
    <w:basedOn w:val="Normal"/>
    <w:next w:val="Normal"/>
    <w:link w:val="TitleChar"/>
    <w:uiPriority w:val="10"/>
    <w:qFormat/>
    <w:rsid w:val="000F5C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F5C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F5C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F5C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F5C12"/>
    <w:rPr>
      <w:b/>
      <w:bCs/>
    </w:rPr>
  </w:style>
  <w:style w:type="character" w:styleId="Emphasis">
    <w:name w:val="Emphasis"/>
    <w:basedOn w:val="DefaultParagraphFont"/>
    <w:uiPriority w:val="20"/>
    <w:qFormat/>
    <w:rsid w:val="000F5C12"/>
    <w:rPr>
      <w:i/>
      <w:iCs/>
    </w:rPr>
  </w:style>
  <w:style w:type="paragraph" w:styleId="NoSpacing">
    <w:name w:val="No Spacing"/>
    <w:uiPriority w:val="1"/>
    <w:qFormat/>
    <w:rsid w:val="000F5C12"/>
    <w:pPr>
      <w:spacing w:after="0" w:line="240" w:lineRule="auto"/>
    </w:pPr>
  </w:style>
  <w:style w:type="paragraph" w:styleId="Quote">
    <w:name w:val="Quote"/>
    <w:basedOn w:val="Normal"/>
    <w:next w:val="Normal"/>
    <w:link w:val="QuoteChar"/>
    <w:uiPriority w:val="29"/>
    <w:qFormat/>
    <w:rsid w:val="000F5C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F5C12"/>
    <w:rPr>
      <w:color w:val="44546A" w:themeColor="text2"/>
      <w:sz w:val="24"/>
      <w:szCs w:val="24"/>
    </w:rPr>
  </w:style>
  <w:style w:type="paragraph" w:styleId="IntenseQuote">
    <w:name w:val="Intense Quote"/>
    <w:basedOn w:val="Normal"/>
    <w:next w:val="Normal"/>
    <w:link w:val="IntenseQuoteChar"/>
    <w:uiPriority w:val="30"/>
    <w:qFormat/>
    <w:rsid w:val="000F5C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F5C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F5C12"/>
    <w:rPr>
      <w:i/>
      <w:iCs/>
      <w:color w:val="595959" w:themeColor="text1" w:themeTint="A6"/>
    </w:rPr>
  </w:style>
  <w:style w:type="character" w:styleId="IntenseEmphasis">
    <w:name w:val="Intense Emphasis"/>
    <w:basedOn w:val="DefaultParagraphFont"/>
    <w:uiPriority w:val="21"/>
    <w:qFormat/>
    <w:rsid w:val="000F5C12"/>
    <w:rPr>
      <w:b/>
      <w:bCs/>
      <w:i/>
      <w:iCs/>
    </w:rPr>
  </w:style>
  <w:style w:type="character" w:styleId="SubtleReference">
    <w:name w:val="Subtle Reference"/>
    <w:basedOn w:val="DefaultParagraphFont"/>
    <w:uiPriority w:val="31"/>
    <w:qFormat/>
    <w:rsid w:val="000F5C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F5C12"/>
    <w:rPr>
      <w:b/>
      <w:bCs/>
      <w:smallCaps/>
      <w:color w:val="44546A" w:themeColor="text2"/>
      <w:u w:val="single"/>
    </w:rPr>
  </w:style>
  <w:style w:type="character" w:styleId="BookTitle">
    <w:name w:val="Book Title"/>
    <w:basedOn w:val="DefaultParagraphFont"/>
    <w:uiPriority w:val="33"/>
    <w:qFormat/>
    <w:rsid w:val="000F5C12"/>
    <w:rPr>
      <w:b/>
      <w:bCs/>
      <w:smallCaps/>
      <w:spacing w:val="10"/>
    </w:rPr>
  </w:style>
  <w:style w:type="paragraph" w:styleId="TOCHeading">
    <w:name w:val="TOC Heading"/>
    <w:basedOn w:val="Heading1"/>
    <w:next w:val="Normal"/>
    <w:uiPriority w:val="39"/>
    <w:unhideWhenUsed/>
    <w:qFormat/>
    <w:rsid w:val="000F5C12"/>
    <w:pPr>
      <w:outlineLvl w:val="9"/>
    </w:pPr>
  </w:style>
  <w:style w:type="character" w:styleId="Hyperlink">
    <w:name w:val="Hyperlink"/>
    <w:basedOn w:val="DefaultParagraphFont"/>
    <w:uiPriority w:val="99"/>
    <w:unhideWhenUsed/>
    <w:rsid w:val="00A901F7"/>
    <w:rPr>
      <w:color w:val="0563C1" w:themeColor="hyperlink"/>
      <w:u w:val="single"/>
    </w:rPr>
  </w:style>
  <w:style w:type="paragraph" w:styleId="Index1">
    <w:name w:val="index 1"/>
    <w:basedOn w:val="Normal"/>
    <w:next w:val="Normal"/>
    <w:autoRedefine/>
    <w:uiPriority w:val="99"/>
    <w:semiHidden/>
    <w:unhideWhenUsed/>
    <w:rsid w:val="00DE6EFC"/>
    <w:pPr>
      <w:spacing w:after="0" w:line="240" w:lineRule="auto"/>
      <w:ind w:left="220" w:hanging="220"/>
    </w:pPr>
  </w:style>
  <w:style w:type="paragraph" w:styleId="TOC2">
    <w:name w:val="toc 2"/>
    <w:basedOn w:val="Normal"/>
    <w:next w:val="Normal"/>
    <w:autoRedefine/>
    <w:uiPriority w:val="39"/>
    <w:unhideWhenUsed/>
    <w:rsid w:val="00750651"/>
    <w:pPr>
      <w:spacing w:after="100"/>
      <w:ind w:left="220"/>
    </w:pPr>
  </w:style>
  <w:style w:type="paragraph" w:styleId="TOC3">
    <w:name w:val="toc 3"/>
    <w:basedOn w:val="Normal"/>
    <w:next w:val="Normal"/>
    <w:autoRedefine/>
    <w:uiPriority w:val="39"/>
    <w:unhideWhenUsed/>
    <w:rsid w:val="00750651"/>
    <w:pPr>
      <w:spacing w:after="100"/>
      <w:ind w:left="440"/>
    </w:pPr>
  </w:style>
  <w:style w:type="paragraph" w:styleId="TOC1">
    <w:name w:val="toc 1"/>
    <w:basedOn w:val="Normal"/>
    <w:next w:val="Normal"/>
    <w:autoRedefine/>
    <w:uiPriority w:val="39"/>
    <w:unhideWhenUsed/>
    <w:rsid w:val="007506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3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renzo456/AdvancedSoftwareEngineeringCours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84396A-0AC5-4D9C-8E86-AF783A3A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507C35D7</Template>
  <TotalTime>492</TotalTime>
  <Pages>10</Pages>
  <Words>2026</Words>
  <Characters>9685</Characters>
  <Application>Microsoft Office Word</Application>
  <DocSecurity>0</DocSecurity>
  <Lines>440</Lines>
  <Paragraphs>225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Chiesurin</dc:creator>
  <cp:keywords/>
  <dc:description/>
  <cp:lastModifiedBy>Sabrina Chiesurin</cp:lastModifiedBy>
  <cp:revision>9</cp:revision>
  <dcterms:created xsi:type="dcterms:W3CDTF">2019-03-20T15:37:00Z</dcterms:created>
  <dcterms:modified xsi:type="dcterms:W3CDTF">2019-03-21T20:58:00Z</dcterms:modified>
</cp:coreProperties>
</file>